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847EBB" w:rsidRDefault="000A0BCA" w:rsidP="008E1FEA">
      <w:pPr>
        <w:pStyle w:val="Bull"/>
        <w:numPr>
          <w:ilvl w:val="0"/>
          <w:numId w:val="0"/>
        </w:numPr>
        <w:spacing w:before="120"/>
        <w:ind w:left="79"/>
        <w:jc w:val="center"/>
      </w:pPr>
      <w:bookmarkStart w:id="0" w:name="_GoBack"/>
      <w:bookmarkEnd w:id="0"/>
      <w:r w:rsidRPr="00847EBB">
        <w:rPr>
          <w:noProof/>
        </w:rPr>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847EBB">
        <w:t>Model job description</w:t>
      </w:r>
    </w:p>
    <w:p w:rsidR="00B202AE" w:rsidRPr="00847EBB" w:rsidRDefault="0064370D" w:rsidP="00C37769">
      <w:pPr>
        <w:pStyle w:val="Heading1"/>
      </w:pPr>
      <w:r w:rsidRPr="00847EBB">
        <w:t>Internet Risk &amp; Security Manager</w:t>
      </w:r>
    </w:p>
    <w:p w:rsidR="004667EA" w:rsidRPr="00847EBB" w:rsidRDefault="00C0359D" w:rsidP="007B25BD">
      <w:pPr>
        <w:pStyle w:val="Heading2"/>
      </w:pPr>
      <w:r w:rsidRPr="00847EBB">
        <w:t>Scope</w:t>
      </w:r>
      <w:r w:rsidR="00F87CAE" w:rsidRPr="00847EBB">
        <w:t xml:space="preserve">, </w:t>
      </w:r>
      <w:r w:rsidRPr="00847EBB">
        <w:t xml:space="preserve">purpose </w:t>
      </w:r>
      <w:r w:rsidR="00F87CAE" w:rsidRPr="00847EBB">
        <w:t xml:space="preserve">and nature </w:t>
      </w:r>
      <w:r w:rsidRPr="00847EBB">
        <w:t xml:space="preserve">of </w:t>
      </w:r>
      <w:r w:rsidR="007E0FB4" w:rsidRPr="00847EBB">
        <w:t xml:space="preserve">rôle </w:t>
      </w:r>
    </w:p>
    <w:p w:rsidR="004667EA" w:rsidRPr="00847EBB" w:rsidRDefault="0064370D" w:rsidP="004667EA">
      <w:r w:rsidRPr="00847EBB">
        <w:t>While information security is inevitably a shared responsibility, the risks arising from or relating to the Internet are so significant that they deserve to be addressed explicitly</w:t>
      </w:r>
      <w:r w:rsidR="004E010D" w:rsidRPr="00847EBB">
        <w:t>.</w:t>
      </w:r>
      <w:r w:rsidRPr="00847EBB">
        <w:t xml:space="preserve">  The primary function of the Internet Risk &amp; Security Manager is to coordinate the wide variety of activities associated with identifying and treating Internet risks throughout the organization.  As with Information Risk and Security Management, the rôle includes but stretches well beyond the remit of IT, taking in aspects such as online business, </w:t>
      </w:r>
      <w:r w:rsidR="009A2C4D" w:rsidRPr="00847EBB">
        <w:t>the use of social media for marketing and customer relations, compliance with privacy laws</w:t>
      </w:r>
      <w:r w:rsidR="00CC162F">
        <w:t>, incident management, business continuity</w:t>
      </w:r>
      <w:r w:rsidR="009A2C4D" w:rsidRPr="00847EBB">
        <w:t xml:space="preserve"> and more.</w:t>
      </w:r>
      <w:r w:rsidR="00847EBB" w:rsidRPr="00847EBB">
        <w:t xml:space="preserve">  An important secondary aspect to the </w:t>
      </w:r>
      <w:r w:rsidR="00847EBB">
        <w:t xml:space="preserve">rôle </w:t>
      </w:r>
      <w:r w:rsidR="00847EBB" w:rsidRPr="00847EBB">
        <w:t xml:space="preserve">is </w:t>
      </w:r>
      <w:r w:rsidR="00847EBB">
        <w:t>to gather and pass on relevant information to senior management concerning the organization’s Internet risk profile, for example by commissioning regular penetration tests and network security audits by competent, independent and trustworthy testers/auditors</w:t>
      </w:r>
      <w:r w:rsidR="00CC162F">
        <w:t>, and providing appropriate Internet risk and security metrics.</w:t>
      </w:r>
    </w:p>
    <w:p w:rsidR="004667EA" w:rsidRPr="00847EBB" w:rsidRDefault="00C0359D" w:rsidP="007B25BD">
      <w:pPr>
        <w:pStyle w:val="Heading2"/>
      </w:pPr>
      <w:r w:rsidRPr="00847EBB">
        <w:t xml:space="preserve">Distinguishing characteristics of </w:t>
      </w:r>
      <w:r w:rsidR="008D6115" w:rsidRPr="00847EBB">
        <w:t xml:space="preserve">the </w:t>
      </w:r>
      <w:r w:rsidRPr="00847EBB">
        <w:t>ideal candidate</w:t>
      </w:r>
    </w:p>
    <w:p w:rsidR="004667EA" w:rsidRPr="00847EBB" w:rsidRDefault="008D6115" w:rsidP="004667EA">
      <w:r w:rsidRPr="00847EBB">
        <w:t xml:space="preserve">The following personal </w:t>
      </w:r>
      <w:r w:rsidR="008E1FEA" w:rsidRPr="00847EBB">
        <w:t xml:space="preserve">traits </w:t>
      </w:r>
      <w:r w:rsidRPr="00847EBB">
        <w:t>are high on our wish-list</w:t>
      </w:r>
      <w:r w:rsidR="004667EA" w:rsidRPr="00847EBB">
        <w:t>:</w:t>
      </w:r>
    </w:p>
    <w:p w:rsidR="009A2C4D" w:rsidRPr="00847EBB" w:rsidRDefault="009A2C4D" w:rsidP="004667EA">
      <w:pPr>
        <w:pStyle w:val="Bull"/>
      </w:pPr>
      <w:r w:rsidRPr="00847EBB">
        <w:t xml:space="preserve">An inspirational/motivational leader – while there may be a small staff in the function, it </w:t>
      </w:r>
      <w:r w:rsidR="00CC162F">
        <w:t xml:space="preserve">mostly </w:t>
      </w:r>
      <w:r w:rsidRPr="00847EBB">
        <w:t xml:space="preserve">involves working with and through the rest of the organization, liaising as appropriate with various other specialists and advisors to inform and influence Internet-related decisions and activities of </w:t>
      </w:r>
      <w:r w:rsidR="00847EBB" w:rsidRPr="00847EBB">
        <w:t xml:space="preserve">workers and, on occasions, </w:t>
      </w:r>
      <w:r w:rsidR="00CC162F">
        <w:t xml:space="preserve">third parties such as </w:t>
      </w:r>
      <w:r w:rsidR="00847EBB" w:rsidRPr="00847EBB">
        <w:t xml:space="preserve">business partners, suppliers, customers, authorities </w:t>
      </w:r>
      <w:r w:rsidR="00847EBB" w:rsidRPr="00847EBB">
        <w:rPr>
          <w:i/>
        </w:rPr>
        <w:t>etc</w:t>
      </w:r>
      <w:r w:rsidR="00847EBB" w:rsidRPr="00847EBB">
        <w:t>.</w:t>
      </w:r>
    </w:p>
    <w:p w:rsidR="005F4A87" w:rsidRPr="00847EBB" w:rsidRDefault="009A2C4D" w:rsidP="005F4A87">
      <w:pPr>
        <w:pStyle w:val="Bull"/>
      </w:pPr>
      <w:r w:rsidRPr="00847EBB">
        <w:t xml:space="preserve">Strategic thinker </w:t>
      </w:r>
      <w:r w:rsidR="00847EBB" w:rsidRPr="00847EBB">
        <w:t>–</w:t>
      </w:r>
      <w:r w:rsidRPr="00847EBB">
        <w:t xml:space="preserve"> </w:t>
      </w:r>
      <w:r w:rsidR="00847EBB" w:rsidRPr="00847EBB">
        <w:t>able to step back from the short- and medium-term issues to see the longer-term changes, opportunities and threats that arise as the Internet evolves</w:t>
      </w:r>
      <w:r w:rsidR="00F127C9" w:rsidRPr="00847EBB">
        <w:t>.</w:t>
      </w:r>
    </w:p>
    <w:p w:rsidR="004667EA" w:rsidRPr="00847EBB" w:rsidRDefault="008E1FEA" w:rsidP="007B25BD">
      <w:pPr>
        <w:pStyle w:val="Heading2"/>
      </w:pPr>
      <w:r w:rsidRPr="00847EBB">
        <w:t>Q</w:t>
      </w:r>
      <w:r w:rsidR="00C0359D" w:rsidRPr="00847EBB">
        <w:t>ualifications</w:t>
      </w:r>
      <w:r w:rsidR="002D7769" w:rsidRPr="00847EBB">
        <w:t>, skills</w:t>
      </w:r>
      <w:r w:rsidR="00C0359D" w:rsidRPr="00847EBB">
        <w:t xml:space="preserve"> and experience </w:t>
      </w:r>
    </w:p>
    <w:p w:rsidR="008D6115" w:rsidRPr="00847EBB" w:rsidRDefault="008D6115" w:rsidP="008D6115">
      <w:r w:rsidRPr="00847EBB">
        <w:t>The following are re</w:t>
      </w:r>
      <w:r w:rsidR="008E1FEA" w:rsidRPr="00847EBB">
        <w:t>levant and desirable for this ro</w:t>
      </w:r>
      <w:r w:rsidRPr="00847EBB">
        <w:t xml:space="preserve">le:  </w:t>
      </w:r>
    </w:p>
    <w:p w:rsidR="008D6115" w:rsidRPr="00847EBB" w:rsidRDefault="008D6115" w:rsidP="00AA7074">
      <w:pPr>
        <w:pStyle w:val="Bull"/>
      </w:pPr>
      <w:r w:rsidRPr="00847EBB">
        <w:rPr>
          <w:b/>
        </w:rPr>
        <w:t xml:space="preserve">Information </w:t>
      </w:r>
      <w:r w:rsidR="00312B30" w:rsidRPr="00847EBB">
        <w:rPr>
          <w:b/>
        </w:rPr>
        <w:t xml:space="preserve">or IT </w:t>
      </w:r>
      <w:r w:rsidR="00CC162F">
        <w:rPr>
          <w:b/>
        </w:rPr>
        <w:t xml:space="preserve">risk and </w:t>
      </w:r>
      <w:r w:rsidR="00312B30" w:rsidRPr="00847EBB">
        <w:rPr>
          <w:b/>
        </w:rPr>
        <w:t xml:space="preserve">security </w:t>
      </w:r>
      <w:r w:rsidRPr="00847EBB">
        <w:rPr>
          <w:b/>
        </w:rPr>
        <w:t>management:</w:t>
      </w:r>
      <w:r w:rsidR="0000413A" w:rsidRPr="00847EBB">
        <w:t xml:space="preserve"> </w:t>
      </w:r>
      <w:r w:rsidR="002D7769" w:rsidRPr="00847EBB">
        <w:t xml:space="preserve">CISSP, </w:t>
      </w:r>
      <w:r w:rsidR="0000413A" w:rsidRPr="00847EBB">
        <w:t>CISM</w:t>
      </w:r>
      <w:r w:rsidR="00FA00C0" w:rsidRPr="00847EBB">
        <w:t xml:space="preserve">, </w:t>
      </w:r>
      <w:r w:rsidR="002D7769" w:rsidRPr="00847EBB">
        <w:t xml:space="preserve">masters or </w:t>
      </w:r>
      <w:r w:rsidR="005F4A87" w:rsidRPr="00847EBB">
        <w:t>undergraduate d</w:t>
      </w:r>
      <w:r w:rsidR="00312B30" w:rsidRPr="00847EBB">
        <w:t>egree</w:t>
      </w:r>
      <w:r w:rsidR="00943DDA" w:rsidRPr="00847EBB">
        <w:t xml:space="preserve">; </w:t>
      </w:r>
      <w:r w:rsidR="00312B30" w:rsidRPr="00847EBB">
        <w:t xml:space="preserve">at least 5 years </w:t>
      </w:r>
      <w:r w:rsidR="002D7769" w:rsidRPr="00847EBB">
        <w:t>work experience</w:t>
      </w:r>
      <w:r w:rsidR="005F4A87" w:rsidRPr="00847EBB">
        <w:t>;</w:t>
      </w:r>
      <w:r w:rsidR="00CC162F">
        <w:t xml:space="preserve"> familiarity with applicable standards, methods, models and approaches;</w:t>
      </w:r>
    </w:p>
    <w:p w:rsidR="002D7769" w:rsidRPr="00847EBB" w:rsidRDefault="0064370D" w:rsidP="00847EBB">
      <w:pPr>
        <w:pStyle w:val="Bull"/>
      </w:pPr>
      <w:r w:rsidRPr="00847EBB">
        <w:rPr>
          <w:b/>
        </w:rPr>
        <w:t xml:space="preserve">Internet </w:t>
      </w:r>
      <w:r w:rsidR="00847EBB" w:rsidRPr="00847EBB">
        <w:rPr>
          <w:b/>
        </w:rPr>
        <w:t>r</w:t>
      </w:r>
      <w:r w:rsidRPr="00847EBB">
        <w:rPr>
          <w:b/>
        </w:rPr>
        <w:t xml:space="preserve">isk &amp; </w:t>
      </w:r>
      <w:r w:rsidR="00847EBB" w:rsidRPr="00847EBB">
        <w:rPr>
          <w:b/>
        </w:rPr>
        <w:t>s</w:t>
      </w:r>
      <w:r w:rsidRPr="00847EBB">
        <w:rPr>
          <w:b/>
        </w:rPr>
        <w:t xml:space="preserve">ecurity </w:t>
      </w:r>
      <w:r w:rsidR="008D6115" w:rsidRPr="00847EBB">
        <w:rPr>
          <w:b/>
        </w:rPr>
        <w:t>management:</w:t>
      </w:r>
      <w:r w:rsidR="005F4A87" w:rsidRPr="00847EBB">
        <w:t xml:space="preserve"> </w:t>
      </w:r>
      <w:r w:rsidR="002D7769" w:rsidRPr="00847EBB">
        <w:t xml:space="preserve">extensive </w:t>
      </w:r>
      <w:r w:rsidR="00847EBB" w:rsidRPr="00847EBB">
        <w:t xml:space="preserve">hands-on </w:t>
      </w:r>
      <w:r w:rsidR="002D7769" w:rsidRPr="00847EBB">
        <w:t xml:space="preserve">experience </w:t>
      </w:r>
      <w:r w:rsidR="00457FEB" w:rsidRPr="00847EBB">
        <w:t xml:space="preserve">as a </w:t>
      </w:r>
      <w:r w:rsidR="002D7769" w:rsidRPr="00847EBB">
        <w:t>team member</w:t>
      </w:r>
      <w:r w:rsidR="00457FEB" w:rsidRPr="00847EBB">
        <w:t xml:space="preserve">, </w:t>
      </w:r>
      <w:r w:rsidR="002D7769" w:rsidRPr="00847EBB">
        <w:t>leader</w:t>
      </w:r>
      <w:r w:rsidR="00457FEB" w:rsidRPr="00847EBB">
        <w:t xml:space="preserve"> or manager</w:t>
      </w:r>
      <w:r w:rsidR="00847EBB" w:rsidRPr="00847EBB">
        <w:t xml:space="preserve"> responsible for dealing with Internet risks, controls, projects, initiatives </w:t>
      </w:r>
      <w:r w:rsidR="00847EBB" w:rsidRPr="00847EBB">
        <w:rPr>
          <w:i/>
        </w:rPr>
        <w:t>etc</w:t>
      </w:r>
      <w:r w:rsidR="00943DDA" w:rsidRPr="00847EBB">
        <w:t>.</w:t>
      </w:r>
    </w:p>
    <w:p w:rsidR="00F127C9" w:rsidRPr="00847EBB" w:rsidRDefault="00F127C9" w:rsidP="00F127C9">
      <w:pPr>
        <w:pStyle w:val="Bull"/>
        <w:numPr>
          <w:ilvl w:val="0"/>
          <w:numId w:val="0"/>
        </w:numPr>
      </w:pPr>
      <w:r w:rsidRPr="00847EBB">
        <w:t xml:space="preserve">Candidates must be willing to undergo background checks to verify their </w:t>
      </w:r>
      <w:r w:rsidR="008E1FEA" w:rsidRPr="00847EBB">
        <w:t xml:space="preserve">identity, </w:t>
      </w:r>
      <w:r w:rsidRPr="00847EBB">
        <w:t>character, qualifications</w:t>
      </w:r>
      <w:r w:rsidR="008E1FEA" w:rsidRPr="00847EBB">
        <w:t>, skills</w:t>
      </w:r>
      <w:r w:rsidRPr="00847EBB">
        <w:t xml:space="preserve"> and experience.</w:t>
      </w:r>
    </w:p>
    <w:p w:rsidR="004667EA" w:rsidRPr="00847EBB" w:rsidRDefault="004667EA" w:rsidP="007B25BD">
      <w:pPr>
        <w:pStyle w:val="Heading2"/>
      </w:pPr>
      <w:r w:rsidRPr="00847EBB">
        <w:t>For more information</w:t>
      </w:r>
    </w:p>
    <w:p w:rsidR="00B202AE" w:rsidRPr="00847EBB" w:rsidRDefault="00424176" w:rsidP="00C04D92">
      <w:r w:rsidRPr="00847EBB">
        <w:t>P</w:t>
      </w:r>
      <w:r w:rsidR="004667EA" w:rsidRPr="00847EBB">
        <w:t xml:space="preserve">lease </w:t>
      </w:r>
      <w:r w:rsidR="00943DDA" w:rsidRPr="00847EBB">
        <w:t xml:space="preserve">contact </w:t>
      </w:r>
      <w:r w:rsidR="00962846" w:rsidRPr="00847EBB">
        <w:t xml:space="preserve">Information Security </w:t>
      </w:r>
      <w:r w:rsidR="00943DDA" w:rsidRPr="00847EBB">
        <w:t xml:space="preserve">or Human </w:t>
      </w:r>
      <w:r w:rsidR="008E1FEA" w:rsidRPr="00847EBB">
        <w:t xml:space="preserve">Resources for more about this </w:t>
      </w:r>
      <w:r w:rsidR="00331F08" w:rsidRPr="00847EBB">
        <w:t xml:space="preserve">rôle </w:t>
      </w:r>
      <w:r w:rsidR="00943DDA" w:rsidRPr="00847EBB">
        <w:t>and the recruitment process</w:t>
      </w:r>
      <w:r w:rsidR="008E1FEA" w:rsidRPr="00847EBB">
        <w:t>, or to apply</w:t>
      </w:r>
      <w:r w:rsidR="0024405F" w:rsidRPr="00847EBB">
        <w:t>.</w:t>
      </w:r>
    </w:p>
    <w:sectPr w:rsidR="00B202AE" w:rsidRPr="00847EBB"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9FD" w:rsidRDefault="006E29FD">
      <w:r>
        <w:separator/>
      </w:r>
    </w:p>
  </w:endnote>
  <w:endnote w:type="continuationSeparator" w:id="0">
    <w:p w:rsidR="006E29FD" w:rsidRDefault="006E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9FD" w:rsidRDefault="006E29FD">
      <w:r>
        <w:separator/>
      </w:r>
    </w:p>
  </w:footnote>
  <w:footnote w:type="continuationSeparator" w:id="0">
    <w:p w:rsidR="006E29FD" w:rsidRDefault="006E2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64370D">
      <w:t>Internet Risk &amp; Security Manager</w:t>
    </w:r>
    <w:r w:rsidR="00AB6A35">
      <w:t xml:space="preserve">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0D"/>
    <w:rsid w:val="0000413A"/>
    <w:rsid w:val="000128BA"/>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370D"/>
    <w:rsid w:val="00645E6E"/>
    <w:rsid w:val="0065464D"/>
    <w:rsid w:val="006B7CFF"/>
    <w:rsid w:val="006C6A9B"/>
    <w:rsid w:val="006E29FD"/>
    <w:rsid w:val="006F57E3"/>
    <w:rsid w:val="00706053"/>
    <w:rsid w:val="007242E5"/>
    <w:rsid w:val="007503D3"/>
    <w:rsid w:val="00754866"/>
    <w:rsid w:val="007A3643"/>
    <w:rsid w:val="007A3B13"/>
    <w:rsid w:val="007B25BD"/>
    <w:rsid w:val="007C051E"/>
    <w:rsid w:val="007C5058"/>
    <w:rsid w:val="007E0FB4"/>
    <w:rsid w:val="007E2027"/>
    <w:rsid w:val="0083244B"/>
    <w:rsid w:val="00847EBB"/>
    <w:rsid w:val="008D1064"/>
    <w:rsid w:val="008D6115"/>
    <w:rsid w:val="008E1FEA"/>
    <w:rsid w:val="00923E76"/>
    <w:rsid w:val="00943DDA"/>
    <w:rsid w:val="00962846"/>
    <w:rsid w:val="009A2C4D"/>
    <w:rsid w:val="009D3FE4"/>
    <w:rsid w:val="00A110CA"/>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C162F"/>
    <w:rsid w:val="00CE36B1"/>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D102C2D-D4CE-4A61-9537-E8FBF0F4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NB%20job%20description%20template%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template 2015.dotx</Template>
  <TotalTime>21</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NB model job description for Internet risk and security manager</vt:lpstr>
    </vt:vector>
  </TitlesOfParts>
  <Manager>NoticeBored.com   ISO27001security.com</Manager>
  <Company>IsecT Ltd.   Email  info@isect.com  www.isect.com</Company>
  <LinksUpToDate>false</LinksUpToDate>
  <CharactersWithSpaces>2574</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Internet risk and security manager</dc:title>
  <dc:subject>NoticeBored information security awareness</dc:subject>
  <dc:creator>Gary@isect.com</dc:creator>
  <cp:keywords>job; Internet Risk and Security Manager</cp:keywords>
  <dc:description>Copyright © 2015 IsecT Ltd. Be nice</dc:description>
  <cp:lastModifiedBy>Gary@isect.com</cp:lastModifiedBy>
  <cp:revision>2</cp:revision>
  <cp:lastPrinted>2004-11-03T02:15:00Z</cp:lastPrinted>
  <dcterms:created xsi:type="dcterms:W3CDTF">2015-04-25T06:27:00Z</dcterms:created>
  <dcterms:modified xsi:type="dcterms:W3CDTF">2015-04-25T06:49:00Z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