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B43630" w:rsidRDefault="000A0BCA" w:rsidP="008E1FEA">
      <w:pPr>
        <w:pStyle w:val="Bull"/>
        <w:numPr>
          <w:ilvl w:val="0"/>
          <w:numId w:val="0"/>
        </w:numPr>
        <w:spacing w:before="120"/>
        <w:ind w:left="79"/>
        <w:jc w:val="center"/>
      </w:pPr>
      <w:r w:rsidRPr="00B43630">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B43630">
        <w:t>Model job description</w:t>
      </w:r>
    </w:p>
    <w:p w:rsidR="00B202AE" w:rsidRPr="00B43630" w:rsidRDefault="009D1B9E">
      <w:pPr>
        <w:pStyle w:val="Heading1"/>
        <w:spacing w:before="120"/>
        <w:jc w:val="center"/>
        <w:rPr>
          <w:rFonts w:asciiTheme="minorHAnsi" w:hAnsiTheme="minorHAnsi"/>
          <w:b/>
          <w:color w:val="002060"/>
          <w:sz w:val="36"/>
        </w:rPr>
      </w:pPr>
      <w:r w:rsidRPr="00B43630">
        <w:rPr>
          <w:rFonts w:asciiTheme="minorHAnsi" w:hAnsiTheme="minorHAnsi"/>
          <w:b/>
          <w:color w:val="002060"/>
          <w:sz w:val="36"/>
        </w:rPr>
        <w:t>Technology Risk</w:t>
      </w:r>
      <w:r w:rsidR="00457FEB" w:rsidRPr="00B43630">
        <w:rPr>
          <w:rFonts w:asciiTheme="minorHAnsi" w:hAnsiTheme="minorHAnsi"/>
          <w:b/>
          <w:color w:val="002060"/>
          <w:sz w:val="36"/>
        </w:rPr>
        <w:t xml:space="preserve"> </w:t>
      </w:r>
      <w:r w:rsidR="00923E76" w:rsidRPr="00B43630">
        <w:rPr>
          <w:rFonts w:asciiTheme="minorHAnsi" w:hAnsiTheme="minorHAnsi"/>
          <w:b/>
          <w:color w:val="002060"/>
          <w:sz w:val="36"/>
        </w:rPr>
        <w:t>Manag</w:t>
      </w:r>
      <w:r w:rsidR="00C0359D" w:rsidRPr="00B43630">
        <w:rPr>
          <w:rFonts w:asciiTheme="minorHAnsi" w:hAnsiTheme="minorHAnsi"/>
          <w:b/>
          <w:color w:val="002060"/>
          <w:sz w:val="36"/>
        </w:rPr>
        <w:t>er</w:t>
      </w:r>
    </w:p>
    <w:p w:rsidR="004667EA" w:rsidRPr="00B43630" w:rsidRDefault="00C0359D" w:rsidP="007B25BD">
      <w:pPr>
        <w:pStyle w:val="Heading2"/>
      </w:pPr>
      <w:r w:rsidRPr="00B43630">
        <w:t>Scope</w:t>
      </w:r>
      <w:r w:rsidR="00F87CAE" w:rsidRPr="00B43630">
        <w:t xml:space="preserve">, </w:t>
      </w:r>
      <w:r w:rsidRPr="00B43630">
        <w:t xml:space="preserve">purpose </w:t>
      </w:r>
      <w:r w:rsidR="00F87CAE" w:rsidRPr="00B43630">
        <w:t xml:space="preserve">and nature </w:t>
      </w:r>
      <w:r w:rsidRPr="00B43630">
        <w:t xml:space="preserve">of </w:t>
      </w:r>
      <w:r w:rsidR="00B43630" w:rsidRPr="00B43630">
        <w:t xml:space="preserve">rôle </w:t>
      </w:r>
    </w:p>
    <w:p w:rsidR="004667EA" w:rsidRPr="00B43630" w:rsidRDefault="00F054CD" w:rsidP="004667EA">
      <w:r w:rsidRPr="00B43630">
        <w:t>Working in conjunction with other professional colleagues and specialists, t</w:t>
      </w:r>
      <w:r w:rsidR="009D1B9E" w:rsidRPr="00B43630">
        <w:t>he Technology Risk Manager (TRM) acts as an expert advisor to management concerning risks involving or affecting technology, particularly but not exclusively IT</w:t>
      </w:r>
      <w:r w:rsidR="004E010D" w:rsidRPr="00B43630">
        <w:t>.</w:t>
      </w:r>
      <w:r w:rsidRPr="00B43630">
        <w:t xml:space="preserve">  Although technology and other risks are owned by individual managers throughout the organization, the TRM owns and is responsible for the technology risk management policies, procedures and guidelines, and is expected to ensure that technology risks are appropriately </w:t>
      </w:r>
      <w:r w:rsidR="004020FB" w:rsidRPr="00B43630">
        <w:t xml:space="preserve">measured and </w:t>
      </w:r>
      <w:r w:rsidRPr="00B43630">
        <w:t>prioritized in the corporate risk register.</w:t>
      </w:r>
    </w:p>
    <w:p w:rsidR="004667EA" w:rsidRPr="00B43630" w:rsidRDefault="00C0359D" w:rsidP="007B25BD">
      <w:pPr>
        <w:pStyle w:val="Heading2"/>
      </w:pPr>
      <w:r w:rsidRPr="00B43630">
        <w:t xml:space="preserve">Distinguishing characteristics of </w:t>
      </w:r>
      <w:r w:rsidR="008D6115" w:rsidRPr="00B43630">
        <w:t xml:space="preserve">the </w:t>
      </w:r>
      <w:r w:rsidRPr="00B43630">
        <w:t>ideal candidate</w:t>
      </w:r>
    </w:p>
    <w:p w:rsidR="004667EA" w:rsidRPr="00B43630" w:rsidRDefault="008D6115" w:rsidP="004667EA">
      <w:r w:rsidRPr="00B43630">
        <w:t xml:space="preserve">The following personal </w:t>
      </w:r>
      <w:r w:rsidR="008E1FEA" w:rsidRPr="00B43630">
        <w:t xml:space="preserve">traits </w:t>
      </w:r>
      <w:r w:rsidRPr="00B43630">
        <w:t>are high on our wish-list</w:t>
      </w:r>
      <w:r w:rsidR="004667EA" w:rsidRPr="00B43630">
        <w:t>:</w:t>
      </w:r>
    </w:p>
    <w:p w:rsidR="005F4A87" w:rsidRPr="00B43630" w:rsidRDefault="009D1B9E" w:rsidP="005F4A87">
      <w:pPr>
        <w:pStyle w:val="Bull"/>
      </w:pPr>
      <w:r w:rsidRPr="00B43630">
        <w:t>Analytical and objective – able to elaborate</w:t>
      </w:r>
      <w:r w:rsidR="00B43630">
        <w:t xml:space="preserve"> on</w:t>
      </w:r>
      <w:r w:rsidRPr="00B43630">
        <w:t>, characterize</w:t>
      </w:r>
      <w:r w:rsidR="004020FB" w:rsidRPr="00B43630">
        <w:t>, assess</w:t>
      </w:r>
      <w:r w:rsidRPr="00B43630">
        <w:t xml:space="preserve"> and evaluate risks dispassionately</w:t>
      </w:r>
      <w:r w:rsidR="00B43630">
        <w:t xml:space="preserve"> and rationally</w:t>
      </w:r>
      <w:r w:rsidRPr="00B43630">
        <w:t>;</w:t>
      </w:r>
    </w:p>
    <w:p w:rsidR="009D1B9E" w:rsidRPr="00B43630" w:rsidRDefault="009D1B9E" w:rsidP="005F4A87">
      <w:pPr>
        <w:pStyle w:val="Bull"/>
      </w:pPr>
      <w:r w:rsidRPr="00B43630">
        <w:t>An influencer</w:t>
      </w:r>
      <w:r w:rsidR="00F054CD" w:rsidRPr="00B43630">
        <w:t xml:space="preserve"> and facilitator</w:t>
      </w:r>
      <w:r w:rsidRPr="00B43630">
        <w:t xml:space="preserve"> – able to </w:t>
      </w:r>
      <w:r w:rsidR="004020FB" w:rsidRPr="00B43630">
        <w:t xml:space="preserve">build strong interpersonal relationships, and </w:t>
      </w:r>
      <w:r w:rsidRPr="00B43630">
        <w:t>inform</w:t>
      </w:r>
      <w:r w:rsidR="00F054CD" w:rsidRPr="00B43630">
        <w:t>, guide</w:t>
      </w:r>
      <w:r w:rsidRPr="00B43630">
        <w:t xml:space="preserve"> and motivate managers and technologists to </w:t>
      </w:r>
      <w:r w:rsidR="00F054CD" w:rsidRPr="00B43630">
        <w:t>address risks with due care and attention to detail;</w:t>
      </w:r>
    </w:p>
    <w:p w:rsidR="00F054CD" w:rsidRPr="00B43630" w:rsidRDefault="00F054CD" w:rsidP="005F4A87">
      <w:pPr>
        <w:pStyle w:val="Bull"/>
      </w:pPr>
      <w:r w:rsidRPr="00B43630">
        <w:t>Strong communication skills – able to explain risks that are often complex and obscure to non-specialists</w:t>
      </w:r>
      <w:r w:rsidR="004020FB" w:rsidRPr="00B43630">
        <w:t>, and (just as importantly) good at listening and sensitively interpreting others</w:t>
      </w:r>
      <w:r w:rsidRPr="00B43630">
        <w:t>;</w:t>
      </w:r>
    </w:p>
    <w:p w:rsidR="00F054CD" w:rsidRPr="00B43630" w:rsidRDefault="00F054CD" w:rsidP="005F4A87">
      <w:pPr>
        <w:pStyle w:val="Bull"/>
      </w:pPr>
      <w:r w:rsidRPr="00B43630">
        <w:t xml:space="preserve">A </w:t>
      </w:r>
      <w:r w:rsidR="004020FB" w:rsidRPr="00B43630">
        <w:t>self-motivated leader -</w:t>
      </w:r>
      <w:r w:rsidRPr="00B43630">
        <w:t xml:space="preserve"> demonstrating a passion for and thought-leadership in this domain</w:t>
      </w:r>
      <w:r w:rsidR="004020FB" w:rsidRPr="00B43630">
        <w:t>;</w:t>
      </w:r>
    </w:p>
    <w:p w:rsidR="004020FB" w:rsidRPr="00B43630" w:rsidRDefault="004020FB" w:rsidP="005F4A87">
      <w:pPr>
        <w:pStyle w:val="Bull"/>
      </w:pPr>
      <w:r w:rsidRPr="00B43630">
        <w:t>Confident and trustworthy - keen to earn the respect and trust of, and inspire, others.</w:t>
      </w:r>
    </w:p>
    <w:p w:rsidR="004667EA" w:rsidRPr="00B43630" w:rsidRDefault="008E1FEA" w:rsidP="007B25BD">
      <w:pPr>
        <w:pStyle w:val="Heading2"/>
      </w:pPr>
      <w:r w:rsidRPr="00B43630">
        <w:t>Q</w:t>
      </w:r>
      <w:r w:rsidR="00C0359D" w:rsidRPr="00B43630">
        <w:t>ualifications</w:t>
      </w:r>
      <w:r w:rsidR="002D7769" w:rsidRPr="00B43630">
        <w:t>, skills</w:t>
      </w:r>
      <w:r w:rsidR="00C0359D" w:rsidRPr="00B43630">
        <w:t xml:space="preserve"> and experience </w:t>
      </w:r>
    </w:p>
    <w:p w:rsidR="008D6115" w:rsidRPr="00B43630" w:rsidRDefault="008D6115" w:rsidP="008D6115">
      <w:r w:rsidRPr="00B43630">
        <w:t>The following are re</w:t>
      </w:r>
      <w:r w:rsidR="008E1FEA" w:rsidRPr="00B43630">
        <w:t>levant and desirable for this ro</w:t>
      </w:r>
      <w:r w:rsidRPr="00B43630">
        <w:t xml:space="preserve">le:  </w:t>
      </w:r>
    </w:p>
    <w:p w:rsidR="008D6115" w:rsidRPr="00B43630" w:rsidRDefault="009D1B9E" w:rsidP="00AA7074">
      <w:pPr>
        <w:pStyle w:val="Bull"/>
      </w:pPr>
      <w:r w:rsidRPr="00B43630">
        <w:rPr>
          <w:b/>
        </w:rPr>
        <w:t xml:space="preserve">Technology risk </w:t>
      </w:r>
      <w:r w:rsidR="008D6115" w:rsidRPr="00B43630">
        <w:rPr>
          <w:b/>
        </w:rPr>
        <w:t>management:</w:t>
      </w:r>
      <w:r w:rsidR="0000413A" w:rsidRPr="00B43630">
        <w:t xml:space="preserve"> </w:t>
      </w:r>
      <w:bookmarkStart w:id="0" w:name="_GoBack"/>
      <w:r w:rsidRPr="00B43630">
        <w:t>at least 10</w:t>
      </w:r>
      <w:r w:rsidR="00312B30" w:rsidRPr="00B43630">
        <w:t xml:space="preserve"> years </w:t>
      </w:r>
      <w:r w:rsidR="002D7769" w:rsidRPr="00B43630">
        <w:t>work experience</w:t>
      </w:r>
      <w:r w:rsidRPr="00B43630">
        <w:t xml:space="preserve"> in the area of IT and technology risk, including at least 5 years at management level</w:t>
      </w:r>
      <w:r w:rsidR="00F054CD" w:rsidRPr="00B43630">
        <w:t>.  Note: successful candidates are likely to have held rôles such as IT Risk Manag</w:t>
      </w:r>
      <w:bookmarkEnd w:id="0"/>
      <w:r w:rsidR="00F054CD" w:rsidRPr="00B43630">
        <w:t xml:space="preserve">er, Risk Manager, IT Manager, </w:t>
      </w:r>
      <w:r w:rsidR="004020FB" w:rsidRPr="00B43630">
        <w:t xml:space="preserve">Information or IT Security Manager, </w:t>
      </w:r>
      <w:r w:rsidR="00F054CD" w:rsidRPr="00B43630">
        <w:t>IT Audit Manager, IT Incident Manager or Business Continuity Manager</w:t>
      </w:r>
      <w:r w:rsidR="005F4A87" w:rsidRPr="00B43630">
        <w:t>;</w:t>
      </w:r>
    </w:p>
    <w:p w:rsidR="000B5E87" w:rsidRPr="00B43630" w:rsidRDefault="009D1B9E" w:rsidP="000B5E87">
      <w:pPr>
        <w:pStyle w:val="Bull"/>
      </w:pPr>
      <w:r w:rsidRPr="00B43630">
        <w:rPr>
          <w:b/>
        </w:rPr>
        <w:t>Relevant technical qualifications</w:t>
      </w:r>
      <w:r w:rsidRPr="00B43630">
        <w:t xml:space="preserve"> such as </w:t>
      </w:r>
      <w:r w:rsidR="00F9498B" w:rsidRPr="00B43630">
        <w:t xml:space="preserve">MIRM, CRISC, </w:t>
      </w:r>
      <w:r w:rsidRPr="00B43630">
        <w:t>CISM, CISA, CISSP</w:t>
      </w:r>
      <w:r w:rsidR="00F9498B" w:rsidRPr="00B43630">
        <w:t xml:space="preserve"> </w:t>
      </w:r>
      <w:r w:rsidR="00F9498B" w:rsidRPr="00B43630">
        <w:rPr>
          <w:i/>
        </w:rPr>
        <w:t>etc</w:t>
      </w:r>
      <w:r w:rsidR="00F9498B" w:rsidRPr="00B43630">
        <w:t>.</w:t>
      </w:r>
      <w:r w:rsidRPr="00B43630">
        <w:t>;</w:t>
      </w:r>
    </w:p>
    <w:p w:rsidR="002D7769" w:rsidRPr="00B43630" w:rsidRDefault="009D1B9E" w:rsidP="000B5E87">
      <w:pPr>
        <w:pStyle w:val="Bull"/>
      </w:pPr>
      <w:r w:rsidRPr="00B43630">
        <w:rPr>
          <w:b/>
        </w:rPr>
        <w:t>Relevant business experience/qualifications</w:t>
      </w:r>
      <w:r w:rsidR="00F054CD" w:rsidRPr="00B43630">
        <w:rPr>
          <w:b/>
        </w:rPr>
        <w:t>/knowledge</w:t>
      </w:r>
      <w:r w:rsidR="00923E76" w:rsidRPr="00B43630">
        <w:rPr>
          <w:b/>
        </w:rPr>
        <w:t>:</w:t>
      </w:r>
      <w:r w:rsidRPr="00B43630">
        <w:t xml:space="preserve"> technology risk must be managed in the context of various other risks</w:t>
      </w:r>
      <w:r w:rsidR="00F054CD" w:rsidRPr="00B43630">
        <w:t xml:space="preserve">, </w:t>
      </w:r>
      <w:r w:rsidRPr="00B43630">
        <w:t xml:space="preserve">opportunities </w:t>
      </w:r>
      <w:r w:rsidR="00F054CD" w:rsidRPr="00B43630">
        <w:t xml:space="preserve">and challenges </w:t>
      </w:r>
      <w:r w:rsidRPr="00B43630">
        <w:t>facing the organization.</w:t>
      </w:r>
    </w:p>
    <w:p w:rsidR="00F127C9" w:rsidRPr="00B43630" w:rsidRDefault="00F127C9" w:rsidP="00F127C9">
      <w:pPr>
        <w:pStyle w:val="Bull"/>
        <w:numPr>
          <w:ilvl w:val="0"/>
          <w:numId w:val="0"/>
        </w:numPr>
      </w:pPr>
      <w:r w:rsidRPr="00B43630">
        <w:t xml:space="preserve">Candidates must be willing to undergo background checks to verify their </w:t>
      </w:r>
      <w:r w:rsidR="008E1FEA" w:rsidRPr="00B43630">
        <w:t xml:space="preserve">identity, </w:t>
      </w:r>
      <w:r w:rsidRPr="00B43630">
        <w:t>character, qualifications</w:t>
      </w:r>
      <w:r w:rsidR="008E1FEA" w:rsidRPr="00B43630">
        <w:t>, skills</w:t>
      </w:r>
      <w:r w:rsidRPr="00B43630">
        <w:t xml:space="preserve"> and experience.</w:t>
      </w:r>
    </w:p>
    <w:p w:rsidR="004667EA" w:rsidRPr="00B43630" w:rsidRDefault="004667EA" w:rsidP="007B25BD">
      <w:pPr>
        <w:pStyle w:val="Heading2"/>
      </w:pPr>
      <w:r w:rsidRPr="00B43630">
        <w:t>For more information</w:t>
      </w:r>
    </w:p>
    <w:p w:rsidR="00B202AE" w:rsidRPr="00B43630" w:rsidRDefault="00424176" w:rsidP="00C04D92">
      <w:r w:rsidRPr="00B43630">
        <w:t>P</w:t>
      </w:r>
      <w:r w:rsidR="004667EA" w:rsidRPr="00B43630">
        <w:t xml:space="preserve">lease </w:t>
      </w:r>
      <w:r w:rsidR="00943DDA" w:rsidRPr="00B43630">
        <w:t xml:space="preserve">contact </w:t>
      </w:r>
      <w:r w:rsidR="00962846" w:rsidRPr="00B43630">
        <w:t xml:space="preserve">Information Security </w:t>
      </w:r>
      <w:r w:rsidR="00943DDA" w:rsidRPr="00B43630">
        <w:t xml:space="preserve">or Human </w:t>
      </w:r>
      <w:r w:rsidR="008E1FEA" w:rsidRPr="00B43630">
        <w:t xml:space="preserve">Resources for more about this </w:t>
      </w:r>
      <w:r w:rsidR="00331F08" w:rsidRPr="00B43630">
        <w:t xml:space="preserve">rôle </w:t>
      </w:r>
      <w:r w:rsidR="00943DDA" w:rsidRPr="00B43630">
        <w:t>and the recruitment process</w:t>
      </w:r>
      <w:r w:rsidR="008E1FEA" w:rsidRPr="00B43630">
        <w:t>, or to apply</w:t>
      </w:r>
      <w:r w:rsidR="0024405F" w:rsidRPr="00B43630">
        <w:t>.</w:t>
      </w:r>
    </w:p>
    <w:sectPr w:rsidR="00B202AE" w:rsidRPr="00B43630">
      <w:headerReference w:type="default" r:id="rId9"/>
      <w:footerReference w:type="default" r:id="rId10"/>
      <w:type w:val="continuous"/>
      <w:pgSz w:w="11907" w:h="16839" w:code="9"/>
      <w:pgMar w:top="1701" w:right="1134" w:bottom="1701"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1F6" w:rsidRDefault="00D521F6">
      <w:r>
        <w:separator/>
      </w:r>
    </w:p>
  </w:endnote>
  <w:endnote w:type="continuationSeparator" w:id="0">
    <w:p w:rsidR="00D521F6" w:rsidRDefault="00D5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3C3286">
    <w:pPr>
      <w:pStyle w:val="Footer"/>
      <w:pBdr>
        <w:top w:val="single" w:sz="4" w:space="1" w:color="auto"/>
      </w:pBdr>
      <w:tabs>
        <w:tab w:val="clear" w:pos="4153"/>
        <w:tab w:val="clear" w:pos="8306"/>
        <w:tab w:val="right" w:pos="9672"/>
      </w:tabs>
    </w:pPr>
    <w:r w:rsidRPr="00C04D92">
      <w:rPr>
        <w:sz w:val="14"/>
      </w:rPr>
      <w:t xml:space="preserve">Copyright © </w:t>
    </w:r>
    <w:proofErr w:type="gramStart"/>
    <w:r w:rsidRPr="00C04D92">
      <w:rPr>
        <w:sz w:val="14"/>
      </w:rPr>
      <w:t>20</w:t>
    </w:r>
    <w:r w:rsidR="000128BA">
      <w:rPr>
        <w:sz w:val="14"/>
      </w:rPr>
      <w:t>1</w:t>
    </w:r>
    <w:r w:rsidR="00067B78">
      <w:rPr>
        <w:sz w:val="14"/>
      </w:rPr>
      <w:t>4</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1F6" w:rsidRDefault="00D521F6">
      <w:r>
        <w:separator/>
      </w:r>
    </w:p>
  </w:footnote>
  <w:footnote w:type="continuationSeparator" w:id="0">
    <w:p w:rsidR="00D521F6" w:rsidRDefault="00D521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F054CD">
      <w:t>T</w:t>
    </w:r>
    <w:r w:rsidR="00B43630">
      <w:t xml:space="preserve">ech Risk Manager </w:t>
    </w:r>
    <w:r w:rsidR="00923E76">
      <w:t>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9E"/>
    <w:rsid w:val="0000413A"/>
    <w:rsid w:val="000128BA"/>
    <w:rsid w:val="00067B78"/>
    <w:rsid w:val="000A0BCA"/>
    <w:rsid w:val="000B5E87"/>
    <w:rsid w:val="000D1AA6"/>
    <w:rsid w:val="000F0772"/>
    <w:rsid w:val="00137491"/>
    <w:rsid w:val="0024405F"/>
    <w:rsid w:val="00252989"/>
    <w:rsid w:val="002B4F4C"/>
    <w:rsid w:val="002D7769"/>
    <w:rsid w:val="00312B30"/>
    <w:rsid w:val="00331F08"/>
    <w:rsid w:val="00350CB9"/>
    <w:rsid w:val="003C2785"/>
    <w:rsid w:val="003C3286"/>
    <w:rsid w:val="00401470"/>
    <w:rsid w:val="004020FB"/>
    <w:rsid w:val="00424176"/>
    <w:rsid w:val="00442857"/>
    <w:rsid w:val="00457FEB"/>
    <w:rsid w:val="004667EA"/>
    <w:rsid w:val="00485861"/>
    <w:rsid w:val="004A0A9A"/>
    <w:rsid w:val="004C1D20"/>
    <w:rsid w:val="004E010D"/>
    <w:rsid w:val="005465FA"/>
    <w:rsid w:val="005F4725"/>
    <w:rsid w:val="005F4A87"/>
    <w:rsid w:val="00604B9C"/>
    <w:rsid w:val="00645E6E"/>
    <w:rsid w:val="0065464D"/>
    <w:rsid w:val="006B7CFF"/>
    <w:rsid w:val="006C6A9B"/>
    <w:rsid w:val="006F57E3"/>
    <w:rsid w:val="00706053"/>
    <w:rsid w:val="007242E5"/>
    <w:rsid w:val="007503D3"/>
    <w:rsid w:val="007A3643"/>
    <w:rsid w:val="007A3B13"/>
    <w:rsid w:val="007B25BD"/>
    <w:rsid w:val="007C5058"/>
    <w:rsid w:val="007E2027"/>
    <w:rsid w:val="0083244B"/>
    <w:rsid w:val="00890F03"/>
    <w:rsid w:val="008D1064"/>
    <w:rsid w:val="008D6115"/>
    <w:rsid w:val="008E1FEA"/>
    <w:rsid w:val="00923E76"/>
    <w:rsid w:val="00943DDA"/>
    <w:rsid w:val="00962846"/>
    <w:rsid w:val="009D1B9E"/>
    <w:rsid w:val="009D3FE4"/>
    <w:rsid w:val="00A6243B"/>
    <w:rsid w:val="00AA7074"/>
    <w:rsid w:val="00AB6A35"/>
    <w:rsid w:val="00AC442C"/>
    <w:rsid w:val="00AF7D0F"/>
    <w:rsid w:val="00B17546"/>
    <w:rsid w:val="00B202AE"/>
    <w:rsid w:val="00B43630"/>
    <w:rsid w:val="00BE53EC"/>
    <w:rsid w:val="00BE6C10"/>
    <w:rsid w:val="00C0359D"/>
    <w:rsid w:val="00C04D92"/>
    <w:rsid w:val="00C265B3"/>
    <w:rsid w:val="00C327F5"/>
    <w:rsid w:val="00C77205"/>
    <w:rsid w:val="00CF2207"/>
    <w:rsid w:val="00D1557C"/>
    <w:rsid w:val="00D521F6"/>
    <w:rsid w:val="00DB68FF"/>
    <w:rsid w:val="00E64FCC"/>
    <w:rsid w:val="00E719FA"/>
    <w:rsid w:val="00EB3A2F"/>
    <w:rsid w:val="00EB62D2"/>
    <w:rsid w:val="00EC0914"/>
    <w:rsid w:val="00EE4573"/>
    <w:rsid w:val="00EE7D1D"/>
    <w:rsid w:val="00F054CD"/>
    <w:rsid w:val="00F127C9"/>
    <w:rsid w:val="00F41C86"/>
    <w:rsid w:val="00F435F2"/>
    <w:rsid w:val="00F467ED"/>
    <w:rsid w:val="00F87CAE"/>
    <w:rsid w:val="00F9498B"/>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601C572-EA44-408A-B613-8F606E75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pPr>
      <w:keepNext/>
      <w:spacing w:before="360"/>
      <w:jc w:val="left"/>
      <w:outlineLvl w:val="0"/>
    </w:pPr>
    <w:rPr>
      <w:rFonts w:ascii="Arial Black" w:hAnsi="Arial Black" w:cs="Arial Black"/>
      <w:sz w:val="28"/>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2014.dotx</Template>
  <TotalTime>1</TotalTime>
  <Pages>1</Pages>
  <Words>364</Words>
  <Characters>2075</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job description for tech risk manager</vt:lpstr>
      <vt:lpstr>Technology Risk Manager</vt:lpstr>
      <vt:lpstr>    Scope, purpose and nature of rôle </vt:lpstr>
      <vt:lpstr>    Distinguishing characteristics of the ideal candidate</vt:lpstr>
      <vt:lpstr>    Qualifications, skills and experience </vt:lpstr>
      <vt:lpstr>    For more information</vt:lpstr>
    </vt:vector>
  </TitlesOfParts>
  <Manager>NoticeBored.com   ISO27001security.com</Manager>
  <Company>IsecT Ltd.   Email  info@isect.com  www.isect.com</Company>
  <LinksUpToDate>false</LinksUpToDate>
  <CharactersWithSpaces>2435</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job description for Technology Risk Manager</dc:title>
  <dc:subject>NoticeBored information security awareness</dc:subject>
  <dc:creator>Gary@isect.com</dc:creator>
  <cp:keywords>job; Tech Risk Manager</cp:keywords>
  <dc:description>Copyright © 2014  IsecT Ltd.</dc:description>
  <cp:lastModifiedBy>Gary@isect.com</cp:lastModifiedBy>
  <cp:revision>2</cp:revision>
  <cp:lastPrinted>2004-11-03T02:15:00Z</cp:lastPrinted>
  <dcterms:created xsi:type="dcterms:W3CDTF">2014-12-17T07:50:00Z</dcterms:created>
  <dcterms:modified xsi:type="dcterms:W3CDTF">2014-12-17T07:50:00Z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