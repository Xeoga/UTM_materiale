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AE" w:rsidRPr="008D2449" w:rsidRDefault="000A0BCA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bookmarkStart w:id="0" w:name="_GoBack"/>
      <w:r w:rsidRPr="008D2449">
        <w:drawing>
          <wp:anchor distT="0" distB="0" distL="114300" distR="114300" simplePos="0" relativeHeight="251657728" behindDoc="1" locked="0" layoutInCell="1" allowOverlap="1" wp14:anchorId="65DE8953" wp14:editId="25472A31">
            <wp:simplePos x="0" y="0"/>
            <wp:positionH relativeFrom="column">
              <wp:posOffset>1927860</wp:posOffset>
            </wp:positionH>
            <wp:positionV relativeFrom="page">
              <wp:posOffset>1076325</wp:posOffset>
            </wp:positionV>
            <wp:extent cx="2165350" cy="254000"/>
            <wp:effectExtent l="0" t="0" r="6350" b="0"/>
            <wp:wrapTopAndBottom/>
            <wp:docPr id="3" name="Picture 3" descr="NoticeBored for NB dot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iceBored for NB dot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9D" w:rsidRPr="008D2449">
        <w:t>Model job description</w:t>
      </w:r>
    </w:p>
    <w:p w:rsidR="008D2449" w:rsidRPr="008D2449" w:rsidRDefault="008D2449" w:rsidP="008D2449">
      <w:pPr>
        <w:pStyle w:val="Heading1"/>
        <w:rPr>
          <w:rFonts w:ascii="Arial Black" w:hAnsi="Arial Black"/>
          <w:sz w:val="28"/>
        </w:rPr>
      </w:pPr>
      <w:r w:rsidRPr="008D2449">
        <w:t>Network Security Analyst</w:t>
      </w:r>
    </w:p>
    <w:p w:rsidR="008D2449" w:rsidRPr="008D2449" w:rsidRDefault="008D2449" w:rsidP="008D2449">
      <w:pPr>
        <w:pStyle w:val="Heading2"/>
      </w:pPr>
      <w:r w:rsidRPr="008D2449">
        <w:t xml:space="preserve">Scope, purpose and nature of </w:t>
      </w:r>
      <w:r w:rsidR="00ED0EF5">
        <w:t xml:space="preserve">rôle </w:t>
      </w:r>
    </w:p>
    <w:p w:rsidR="008D2449" w:rsidRPr="008D2449" w:rsidRDefault="008D2449" w:rsidP="008D2449">
      <w:r w:rsidRPr="008D2449">
        <w:t xml:space="preserve">This is a </w:t>
      </w:r>
      <w:r>
        <w:t>‘</w:t>
      </w:r>
      <w:r w:rsidRPr="008D2449">
        <w:t>hands-on</w:t>
      </w:r>
      <w:r>
        <w:t>’</w:t>
      </w:r>
      <w:r w:rsidRPr="008D2449">
        <w:t xml:space="preserve"> technical </w:t>
      </w:r>
      <w:r>
        <w:t>rôle involving</w:t>
      </w:r>
      <w:r w:rsidRPr="008D2449">
        <w:t xml:space="preserve"> activities such as:</w:t>
      </w:r>
    </w:p>
    <w:p w:rsidR="008D2449" w:rsidRPr="008D2449" w:rsidRDefault="008D2449" w:rsidP="008D2449">
      <w:pPr>
        <w:pStyle w:val="Bull"/>
        <w:numPr>
          <w:ilvl w:val="0"/>
          <w:numId w:val="30"/>
        </w:numPr>
        <w:ind w:left="312" w:hanging="234"/>
      </w:pPr>
      <w:r w:rsidRPr="008D2449">
        <w:t xml:space="preserve">Configuring </w:t>
      </w:r>
      <w:r>
        <w:t xml:space="preserve">security parameters for </w:t>
      </w:r>
      <w:r w:rsidRPr="008D2449">
        <w:t>networking equipment (hubs, switches, routers, firewalls</w:t>
      </w:r>
      <w:r>
        <w:t>, servers, workstations</w:t>
      </w:r>
      <w:r w:rsidRPr="008D2449">
        <w:t xml:space="preserve"> </w:t>
      </w:r>
      <w:r w:rsidRPr="008D2449">
        <w:rPr>
          <w:bCs/>
          <w:i/>
        </w:rPr>
        <w:t>etc</w:t>
      </w:r>
      <w:r w:rsidRPr="008D2449">
        <w:rPr>
          <w:bCs/>
        </w:rPr>
        <w:t>.</w:t>
      </w:r>
      <w:r w:rsidRPr="008D2449">
        <w:t>)</w:t>
      </w:r>
      <w:r>
        <w:t xml:space="preserve"> in accordance with </w:t>
      </w:r>
      <w:r w:rsidRPr="008D2449">
        <w:t>applicable policies, standards and procedures;</w:t>
      </w:r>
    </w:p>
    <w:p w:rsidR="008D2449" w:rsidRPr="008D2449" w:rsidRDefault="008D2449" w:rsidP="008D2449">
      <w:pPr>
        <w:pStyle w:val="Bull"/>
        <w:numPr>
          <w:ilvl w:val="0"/>
          <w:numId w:val="30"/>
        </w:numPr>
        <w:ind w:left="312" w:hanging="234"/>
      </w:pPr>
      <w:r w:rsidRPr="008D2449">
        <w:t>Monitoring network</w:t>
      </w:r>
      <w:r w:rsidR="00E61FB1">
        <w:t>s</w:t>
      </w:r>
      <w:r w:rsidRPr="008D2449">
        <w:t xml:space="preserve"> for security, performance</w:t>
      </w:r>
      <w:r w:rsidR="00E61FB1">
        <w:t>/capacity</w:t>
      </w:r>
      <w:r w:rsidRPr="008D2449">
        <w:t xml:space="preserve"> and other issues;</w:t>
      </w:r>
    </w:p>
    <w:p w:rsidR="008D2449" w:rsidRPr="008D2449" w:rsidRDefault="00E61FB1" w:rsidP="008D2449">
      <w:pPr>
        <w:pStyle w:val="Bull"/>
        <w:numPr>
          <w:ilvl w:val="0"/>
          <w:numId w:val="30"/>
        </w:numPr>
        <w:ind w:left="312" w:hanging="234"/>
      </w:pPr>
      <w:r>
        <w:t>T</w:t>
      </w:r>
      <w:r w:rsidR="008D2449" w:rsidRPr="008D2449">
        <w:t xml:space="preserve">esting network </w:t>
      </w:r>
      <w:r w:rsidR="008D2449">
        <w:t xml:space="preserve">security, patching network systems </w:t>
      </w:r>
      <w:r w:rsidR="008D2449" w:rsidRPr="005E0731">
        <w:rPr>
          <w:i/>
        </w:rPr>
        <w:t>etc</w:t>
      </w:r>
      <w:r w:rsidR="008D2449" w:rsidRPr="005E0731">
        <w:t>.</w:t>
      </w:r>
      <w:r>
        <w:t xml:space="preserve"> (only when explicitly authorized)</w:t>
      </w:r>
      <w:r w:rsidR="008D2449" w:rsidRPr="008D2449">
        <w:t xml:space="preserve">; </w:t>
      </w:r>
    </w:p>
    <w:p w:rsidR="008D2449" w:rsidRPr="008D2449" w:rsidRDefault="008D2449" w:rsidP="00F90EFA">
      <w:pPr>
        <w:pStyle w:val="Bull"/>
        <w:numPr>
          <w:ilvl w:val="0"/>
          <w:numId w:val="30"/>
        </w:numPr>
        <w:ind w:left="312" w:hanging="234"/>
      </w:pPr>
      <w:r w:rsidRPr="008D2449">
        <w:t>Reviewing network security logs for security issues</w:t>
      </w:r>
      <w:r w:rsidR="00E61FB1">
        <w:t>, diagnosing issues</w:t>
      </w:r>
      <w:r>
        <w:t xml:space="preserve"> and responding accordingly</w:t>
      </w:r>
      <w:r w:rsidRPr="008D2449">
        <w:t xml:space="preserve"> to network security incidents;</w:t>
      </w:r>
    </w:p>
    <w:p w:rsidR="008D2449" w:rsidRPr="008D2449" w:rsidRDefault="008D2449" w:rsidP="008D2449">
      <w:pPr>
        <w:pStyle w:val="Bull"/>
        <w:numPr>
          <w:ilvl w:val="0"/>
          <w:numId w:val="30"/>
        </w:numPr>
        <w:ind w:left="312" w:hanging="234"/>
      </w:pPr>
      <w:r w:rsidRPr="008D2449">
        <w:t>Liaising with</w:t>
      </w:r>
      <w:r>
        <w:t xml:space="preserve"> and assisting various IT, information security, risk and compliance </w:t>
      </w:r>
      <w:r w:rsidRPr="008D2449">
        <w:t xml:space="preserve">professionals on network security matters, for example </w:t>
      </w:r>
      <w:r>
        <w:t xml:space="preserve">evaluating the security capabilities of and </w:t>
      </w:r>
      <w:r w:rsidRPr="008D2449">
        <w:t>develop</w:t>
      </w:r>
      <w:r>
        <w:t>ing</w:t>
      </w:r>
      <w:r w:rsidRPr="008D2449">
        <w:t xml:space="preserve"> security standards for new </w:t>
      </w:r>
      <w:r>
        <w:t xml:space="preserve">networking </w:t>
      </w:r>
      <w:r w:rsidRPr="008D2449">
        <w:t>equipment.</w:t>
      </w:r>
    </w:p>
    <w:p w:rsidR="008D2449" w:rsidRPr="008D2449" w:rsidRDefault="008D2449" w:rsidP="008D2449">
      <w:pPr>
        <w:pStyle w:val="Heading2"/>
      </w:pPr>
      <w:r w:rsidRPr="008D2449">
        <w:t>Distinguishing characteristics of the ideal candidate</w:t>
      </w:r>
    </w:p>
    <w:p w:rsidR="008D2449" w:rsidRPr="008D2449" w:rsidRDefault="008D2449" w:rsidP="008D2449">
      <w:r w:rsidRPr="008D2449">
        <w:t>The following personal characteristics are high on our wish-list:</w:t>
      </w:r>
    </w:p>
    <w:p w:rsidR="008D2449" w:rsidRPr="008D2449" w:rsidRDefault="008D2449" w:rsidP="008D2449">
      <w:pPr>
        <w:pStyle w:val="Bull"/>
        <w:numPr>
          <w:ilvl w:val="0"/>
          <w:numId w:val="30"/>
        </w:numPr>
        <w:ind w:left="312" w:hanging="234"/>
      </w:pPr>
      <w:r w:rsidRPr="008D2449">
        <w:t xml:space="preserve">Strong technical abilities, combining </w:t>
      </w:r>
      <w:r w:rsidR="00E61FB1">
        <w:t xml:space="preserve">technical </w:t>
      </w:r>
      <w:r w:rsidRPr="008D2449">
        <w:t xml:space="preserve">knowledge of network </w:t>
      </w:r>
      <w:r w:rsidR="00E61FB1">
        <w:t xml:space="preserve">and </w:t>
      </w:r>
      <w:r w:rsidRPr="008D2449">
        <w:t xml:space="preserve">network security </w:t>
      </w:r>
      <w:r w:rsidR="00E61FB1">
        <w:t xml:space="preserve">architectures, technologies </w:t>
      </w:r>
      <w:r w:rsidR="00E61FB1" w:rsidRPr="005E0731">
        <w:rPr>
          <w:i/>
        </w:rPr>
        <w:t>etc</w:t>
      </w:r>
      <w:r w:rsidR="00E61FB1" w:rsidRPr="005E0731">
        <w:t>.</w:t>
      </w:r>
      <w:r w:rsidR="00E61FB1">
        <w:t xml:space="preserve"> </w:t>
      </w:r>
      <w:r w:rsidRPr="008D2449">
        <w:t>with a flair for installing and managing business networks;</w:t>
      </w:r>
    </w:p>
    <w:p w:rsidR="008D2449" w:rsidRDefault="008D2449" w:rsidP="008D2449">
      <w:pPr>
        <w:pStyle w:val="Bull"/>
        <w:numPr>
          <w:ilvl w:val="0"/>
          <w:numId w:val="30"/>
        </w:numPr>
        <w:ind w:left="312" w:hanging="234"/>
      </w:pPr>
      <w:r w:rsidRPr="008D2449">
        <w:t>Diligent, reliable worker, able to see complex technical tasks through to completion</w:t>
      </w:r>
      <w:r w:rsidR="00E61FB1">
        <w:t>, willing to re-prioritize activities according to dynamic demands and deadlines</w:t>
      </w:r>
      <w:r w:rsidRPr="008D2449">
        <w:t>;</w:t>
      </w:r>
    </w:p>
    <w:p w:rsidR="008D2449" w:rsidRPr="008D2449" w:rsidRDefault="008D2449" w:rsidP="00CA043C">
      <w:pPr>
        <w:pStyle w:val="Bull"/>
        <w:numPr>
          <w:ilvl w:val="0"/>
          <w:numId w:val="30"/>
        </w:numPr>
        <w:ind w:left="312" w:hanging="234"/>
      </w:pPr>
      <w:r>
        <w:t>Reasonably self-contained/self-motivated, able to plan, prioritize and complete activities in a way that reflects business objectives</w:t>
      </w:r>
      <w:r w:rsidR="00E61FB1">
        <w:t xml:space="preserve">, yet also a team player, </w:t>
      </w:r>
      <w:r w:rsidR="00E61FB1" w:rsidRPr="008D2449">
        <w:t>support</w:t>
      </w:r>
      <w:r w:rsidR="00E61FB1">
        <w:t>ive of</w:t>
      </w:r>
      <w:r w:rsidR="00E61FB1" w:rsidRPr="008D2449">
        <w:t xml:space="preserve"> other professionals</w:t>
      </w:r>
      <w:r w:rsidR="00E61FB1">
        <w:t xml:space="preserve">, willing to give and receive competent </w:t>
      </w:r>
      <w:r w:rsidR="00E61FB1" w:rsidRPr="008D2449">
        <w:t>advice;</w:t>
      </w:r>
    </w:p>
    <w:p w:rsidR="008D2449" w:rsidRPr="008D2449" w:rsidRDefault="008D2449" w:rsidP="008D2449">
      <w:pPr>
        <w:pStyle w:val="Bull"/>
        <w:numPr>
          <w:ilvl w:val="0"/>
          <w:numId w:val="30"/>
        </w:numPr>
        <w:ind w:left="312" w:hanging="234"/>
      </w:pPr>
      <w:r w:rsidRPr="008D2449">
        <w:t>An eye for detail.</w:t>
      </w:r>
    </w:p>
    <w:p w:rsidR="008D2449" w:rsidRPr="008D2449" w:rsidRDefault="008D2449" w:rsidP="008D2449">
      <w:pPr>
        <w:pStyle w:val="Heading2"/>
      </w:pPr>
      <w:r w:rsidRPr="008D2449">
        <w:t xml:space="preserve">Relevant qualifications, skills and experience </w:t>
      </w:r>
    </w:p>
    <w:p w:rsidR="008D2449" w:rsidRPr="008D2449" w:rsidRDefault="008D2449" w:rsidP="008D2449">
      <w:r w:rsidRPr="008D2449">
        <w:t xml:space="preserve">The following qualifications and experience are considered relevant and desirable for this rôle:  </w:t>
      </w:r>
    </w:p>
    <w:p w:rsidR="008D2449" w:rsidRDefault="008D2449" w:rsidP="008D2449">
      <w:pPr>
        <w:pStyle w:val="Bull"/>
        <w:numPr>
          <w:ilvl w:val="0"/>
          <w:numId w:val="30"/>
        </w:numPr>
        <w:ind w:left="312" w:hanging="234"/>
      </w:pPr>
      <w:r w:rsidRPr="008D2449">
        <w:rPr>
          <w:b/>
        </w:rPr>
        <w:t>Network</w:t>
      </w:r>
      <w:r w:rsidR="00E61FB1">
        <w:rPr>
          <w:b/>
        </w:rPr>
        <w:t>/systems</w:t>
      </w:r>
      <w:r w:rsidRPr="008D2449">
        <w:rPr>
          <w:b/>
        </w:rPr>
        <w:t xml:space="preserve"> management:</w:t>
      </w:r>
      <w:r w:rsidRPr="008D2449">
        <w:t xml:space="preserve"> recognized qualification/s from CISCO, Microsoft </w:t>
      </w:r>
      <w:r w:rsidRPr="008D2449">
        <w:rPr>
          <w:bCs/>
          <w:i/>
        </w:rPr>
        <w:t>etc</w:t>
      </w:r>
      <w:r w:rsidRPr="008D2449">
        <w:rPr>
          <w:bCs/>
        </w:rPr>
        <w:t>.</w:t>
      </w:r>
      <w:r w:rsidR="00E61FB1">
        <w:rPr>
          <w:bCs/>
        </w:rPr>
        <w:t>, possibly an IT-related degree,</w:t>
      </w:r>
      <w:r>
        <w:t xml:space="preserve"> and</w:t>
      </w:r>
      <w:r w:rsidR="00E61FB1">
        <w:t xml:space="preserve"> at least 4</w:t>
      </w:r>
      <w:r w:rsidRPr="008D2449">
        <w:t xml:space="preserve"> years demonstrable work experience in this field;</w:t>
      </w:r>
    </w:p>
    <w:p w:rsidR="008D2449" w:rsidRPr="008D2449" w:rsidRDefault="008D2449" w:rsidP="008D2449">
      <w:pPr>
        <w:pStyle w:val="Bull"/>
        <w:numPr>
          <w:ilvl w:val="0"/>
          <w:numId w:val="30"/>
        </w:numPr>
        <w:ind w:left="312" w:hanging="234"/>
      </w:pPr>
      <w:r>
        <w:rPr>
          <w:b/>
        </w:rPr>
        <w:t>IT security:</w:t>
      </w:r>
      <w:r>
        <w:t xml:space="preserve"> qualifications such as SSCP, CISSP, CISM </w:t>
      </w:r>
      <w:r w:rsidR="00E61FB1">
        <w:t>and/or at least 1 year’s work experience in network/systems security management;</w:t>
      </w:r>
    </w:p>
    <w:p w:rsidR="008D2449" w:rsidRPr="008D2449" w:rsidRDefault="008D2449" w:rsidP="008D2449">
      <w:pPr>
        <w:pStyle w:val="Bull"/>
        <w:numPr>
          <w:ilvl w:val="0"/>
          <w:numId w:val="30"/>
        </w:numPr>
        <w:ind w:left="312" w:hanging="234"/>
      </w:pPr>
      <w:r w:rsidRPr="008D2449">
        <w:rPr>
          <w:b/>
        </w:rPr>
        <w:t>General:</w:t>
      </w:r>
      <w:r w:rsidRPr="008D2449">
        <w:t xml:space="preserve"> at least </w:t>
      </w:r>
      <w:r w:rsidR="00E61FB1">
        <w:t>5</w:t>
      </w:r>
      <w:r w:rsidRPr="008D2449">
        <w:t xml:space="preserve"> years’ cumulative employment reco</w:t>
      </w:r>
      <w:r w:rsidR="00E61FB1">
        <w:t>rd post school/academic studies</w:t>
      </w:r>
      <w:r w:rsidRPr="008D2449">
        <w:t>.</w:t>
      </w:r>
    </w:p>
    <w:p w:rsidR="00F127C9" w:rsidRPr="008D2449" w:rsidRDefault="00F127C9" w:rsidP="00F127C9">
      <w:pPr>
        <w:pStyle w:val="Bull"/>
        <w:numPr>
          <w:ilvl w:val="0"/>
          <w:numId w:val="0"/>
        </w:numPr>
      </w:pPr>
      <w:r w:rsidRPr="008D2449">
        <w:t xml:space="preserve">Candidates must be willing to undergo background checks to verify their </w:t>
      </w:r>
      <w:r w:rsidR="008E1FEA" w:rsidRPr="008D2449">
        <w:t xml:space="preserve">identity, </w:t>
      </w:r>
      <w:r w:rsidRPr="008D2449">
        <w:t>character, qualifications</w:t>
      </w:r>
      <w:r w:rsidR="008E1FEA" w:rsidRPr="008D2449">
        <w:t>, skills</w:t>
      </w:r>
      <w:r w:rsidRPr="008D2449">
        <w:t xml:space="preserve"> and experience.</w:t>
      </w:r>
    </w:p>
    <w:p w:rsidR="004667EA" w:rsidRPr="008D2449" w:rsidRDefault="004667EA" w:rsidP="007B25BD">
      <w:pPr>
        <w:pStyle w:val="Heading2"/>
      </w:pPr>
      <w:r w:rsidRPr="008D2449">
        <w:t>For more information</w:t>
      </w:r>
    </w:p>
    <w:p w:rsidR="00B202AE" w:rsidRPr="008D2449" w:rsidRDefault="00424176" w:rsidP="00C04D92">
      <w:r w:rsidRPr="008D2449">
        <w:t>P</w:t>
      </w:r>
      <w:r w:rsidR="004667EA" w:rsidRPr="008D2449">
        <w:t xml:space="preserve">lease </w:t>
      </w:r>
      <w:r w:rsidR="00943DDA" w:rsidRPr="008D2449">
        <w:t xml:space="preserve">contact </w:t>
      </w:r>
      <w:r w:rsidR="00962846" w:rsidRPr="008D2449">
        <w:t xml:space="preserve">Information Security </w:t>
      </w:r>
      <w:r w:rsidR="00943DDA" w:rsidRPr="008D2449">
        <w:t xml:space="preserve">or Human </w:t>
      </w:r>
      <w:r w:rsidR="008E1FEA" w:rsidRPr="008D2449">
        <w:t xml:space="preserve">Resources for more about this </w:t>
      </w:r>
      <w:r w:rsidR="00331F08" w:rsidRPr="008D2449">
        <w:t xml:space="preserve">rôle </w:t>
      </w:r>
      <w:r w:rsidR="00943DDA" w:rsidRPr="008D2449">
        <w:t>and the recruitment process</w:t>
      </w:r>
      <w:r w:rsidR="008E1FEA" w:rsidRPr="008D2449">
        <w:t>, or to apply</w:t>
      </w:r>
      <w:r w:rsidR="0024405F" w:rsidRPr="008D2449">
        <w:t>.</w:t>
      </w:r>
      <w:bookmarkEnd w:id="0"/>
    </w:p>
    <w:sectPr w:rsidR="00B202AE" w:rsidRPr="008D2449" w:rsidSect="00C37769">
      <w:headerReference w:type="default" r:id="rId9"/>
      <w:footerReference w:type="default" r:id="rId10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625" w:rsidRDefault="005F1625">
      <w:r>
        <w:separator/>
      </w:r>
    </w:p>
  </w:endnote>
  <w:endnote w:type="continuationSeparator" w:id="0">
    <w:p w:rsidR="005F1625" w:rsidRDefault="005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C37769">
      <w:rPr>
        <w:sz w:val="14"/>
      </w:rPr>
      <w:t>5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625" w:rsidRDefault="005F1625">
      <w:r>
        <w:separator/>
      </w:r>
    </w:p>
  </w:footnote>
  <w:footnote w:type="continuationSeparator" w:id="0">
    <w:p w:rsidR="005F1625" w:rsidRDefault="005F1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2" w:rsidRDefault="00C04D92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>
      <w:t>NoticeBored information security awareness</w:t>
    </w:r>
    <w:r>
      <w:tab/>
    </w:r>
    <w:r w:rsidR="00EC772D">
      <w:t>Network Security Analyst</w:t>
    </w:r>
    <w:r w:rsidR="00923E76">
      <w:t xml:space="preserve"> job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7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9"/>
  </w:num>
  <w:num w:numId="21">
    <w:abstractNumId w:val="5"/>
  </w:num>
  <w:num w:numId="22">
    <w:abstractNumId w:val="7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6"/>
    <w:lvlOverride w:ilvl="0">
      <w:startOverride w:val="1"/>
    </w:lvlOverride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49"/>
    <w:rsid w:val="0000413A"/>
    <w:rsid w:val="000128BA"/>
    <w:rsid w:val="00067B78"/>
    <w:rsid w:val="000A0BCA"/>
    <w:rsid w:val="000B5E87"/>
    <w:rsid w:val="000D1AA6"/>
    <w:rsid w:val="000F0772"/>
    <w:rsid w:val="00137491"/>
    <w:rsid w:val="0024405F"/>
    <w:rsid w:val="00252989"/>
    <w:rsid w:val="002B4F4C"/>
    <w:rsid w:val="002D7769"/>
    <w:rsid w:val="00312B30"/>
    <w:rsid w:val="00331F08"/>
    <w:rsid w:val="00350CB9"/>
    <w:rsid w:val="003C2785"/>
    <w:rsid w:val="003C3286"/>
    <w:rsid w:val="00401470"/>
    <w:rsid w:val="00424176"/>
    <w:rsid w:val="00442857"/>
    <w:rsid w:val="00457FEB"/>
    <w:rsid w:val="004667EA"/>
    <w:rsid w:val="00485861"/>
    <w:rsid w:val="004A0A9A"/>
    <w:rsid w:val="004C1D20"/>
    <w:rsid w:val="004E010D"/>
    <w:rsid w:val="005465FA"/>
    <w:rsid w:val="005F1625"/>
    <w:rsid w:val="005F3D9B"/>
    <w:rsid w:val="005F4A87"/>
    <w:rsid w:val="00604B9C"/>
    <w:rsid w:val="00645E6E"/>
    <w:rsid w:val="0065464D"/>
    <w:rsid w:val="006B7CFF"/>
    <w:rsid w:val="006C6A9B"/>
    <w:rsid w:val="006F57E3"/>
    <w:rsid w:val="00706053"/>
    <w:rsid w:val="007242E5"/>
    <w:rsid w:val="007503D3"/>
    <w:rsid w:val="00754866"/>
    <w:rsid w:val="007A3643"/>
    <w:rsid w:val="007A3B13"/>
    <w:rsid w:val="007B25BD"/>
    <w:rsid w:val="007C5058"/>
    <w:rsid w:val="007E2027"/>
    <w:rsid w:val="0083244B"/>
    <w:rsid w:val="008D1064"/>
    <w:rsid w:val="008D2449"/>
    <w:rsid w:val="008D6115"/>
    <w:rsid w:val="008E1FEA"/>
    <w:rsid w:val="00923E76"/>
    <w:rsid w:val="00943DDA"/>
    <w:rsid w:val="00962846"/>
    <w:rsid w:val="009D3FE4"/>
    <w:rsid w:val="00A6243B"/>
    <w:rsid w:val="00AA7074"/>
    <w:rsid w:val="00AB6A35"/>
    <w:rsid w:val="00AC442C"/>
    <w:rsid w:val="00AF7D0F"/>
    <w:rsid w:val="00B17546"/>
    <w:rsid w:val="00B202AE"/>
    <w:rsid w:val="00BE53EC"/>
    <w:rsid w:val="00BE6C10"/>
    <w:rsid w:val="00C0359D"/>
    <w:rsid w:val="00C04D92"/>
    <w:rsid w:val="00C265B3"/>
    <w:rsid w:val="00C327F5"/>
    <w:rsid w:val="00C37769"/>
    <w:rsid w:val="00C77205"/>
    <w:rsid w:val="00CF2207"/>
    <w:rsid w:val="00D1557C"/>
    <w:rsid w:val="00DB68FF"/>
    <w:rsid w:val="00E61FB1"/>
    <w:rsid w:val="00E64FCC"/>
    <w:rsid w:val="00E719FA"/>
    <w:rsid w:val="00EB3A2F"/>
    <w:rsid w:val="00EB62D2"/>
    <w:rsid w:val="00EC0914"/>
    <w:rsid w:val="00EC772D"/>
    <w:rsid w:val="00ED0EF5"/>
    <w:rsid w:val="00EE4573"/>
    <w:rsid w:val="00EE7D1D"/>
    <w:rsid w:val="00F127C9"/>
    <w:rsid w:val="00F41C86"/>
    <w:rsid w:val="00F435F2"/>
    <w:rsid w:val="00F467ED"/>
    <w:rsid w:val="00F70EE2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0B5FB8C4-43CF-4A01-8FD5-A740CF4E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noticebore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AppData\Roaming\Microsoft\Templates\NB%20templates\40%20NB%20job%20description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 NB job description 2015.dotx</Template>
  <TotalTime>18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</vt:lpstr>
      <vt:lpstr>Network Security Analyst</vt:lpstr>
      <vt:lpstr>    Scope, purpose and nature of role</vt:lpstr>
      <vt:lpstr>    Distinguishing characteristics of the ideal candidate</vt:lpstr>
      <vt:lpstr>    Relevant qualifications, skills and experience </vt:lpstr>
      <vt:lpstr>    For more information</vt:lpstr>
    </vt:vector>
  </TitlesOfParts>
  <Manager>NoticeBored.com   ISO27001security.com</Manager>
  <Company>IsecT Ltd.   Email  info@isect.com  www.isect.com</Company>
  <LinksUpToDate>false</LinksUpToDate>
  <CharactersWithSpaces>2418</CharactersWithSpaces>
  <SharedDoc>false</SharedDoc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Network Security Analyst</dc:title>
  <dc:subject>NoticeBored information security awareness</dc:subject>
  <dc:creator>Gary@isect.com</dc:creator>
  <cp:keywords>job; Network Security Analyst</cp:keywords>
  <dc:description>Copyright © 2015 IsecT Ltd. Be nice</dc:description>
  <cp:lastModifiedBy>Gary@isect.com</cp:lastModifiedBy>
  <cp:revision>4</cp:revision>
  <cp:lastPrinted>2004-11-03T02:15:00Z</cp:lastPrinted>
  <dcterms:created xsi:type="dcterms:W3CDTF">2014-12-17T03:23:00Z</dcterms:created>
  <dcterms:modified xsi:type="dcterms:W3CDTF">2014-12-17T04:58:00Z</dcterms:modified>
  <cp:category>information security awareness, job description, role, vacancy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