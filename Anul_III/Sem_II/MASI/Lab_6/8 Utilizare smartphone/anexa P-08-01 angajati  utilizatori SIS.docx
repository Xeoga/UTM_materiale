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6F" w:rsidRPr="00A67E2E" w:rsidRDefault="00EE046F" w:rsidP="00302195">
      <w:pPr>
        <w:rPr>
          <w:rFonts w:ascii="Book Antiqua" w:hAnsi="Book Antiqua" w:cs="Book Antiqua"/>
          <w:sz w:val="24"/>
          <w:szCs w:val="24"/>
        </w:rPr>
      </w:pPr>
    </w:p>
    <w:p w:rsidR="00EE046F" w:rsidRPr="00A67E2E" w:rsidRDefault="00EE046F" w:rsidP="00302195">
      <w:pPr>
        <w:pStyle w:val="BodyText2"/>
        <w:ind w:left="4320"/>
        <w:rPr>
          <w:rFonts w:ascii="Book Antiqua" w:hAnsi="Book Antiqua" w:cs="Book Antiqua"/>
        </w:rPr>
      </w:pPr>
    </w:p>
    <w:p w:rsidR="00EE046F" w:rsidRPr="002B2347" w:rsidRDefault="00EE046F" w:rsidP="002B2347">
      <w:pPr>
        <w:spacing w:after="160" w:line="259" w:lineRule="auto"/>
        <w:rPr>
          <w:b/>
          <w:bCs/>
          <w:sz w:val="32"/>
          <w:szCs w:val="32"/>
        </w:rPr>
      </w:pPr>
      <w:r w:rsidRPr="002B2347">
        <w:rPr>
          <w:b/>
          <w:bCs/>
          <w:sz w:val="32"/>
          <w:szCs w:val="32"/>
        </w:rPr>
        <w:t xml:space="preserve">Lista angajati  </w:t>
      </w:r>
      <w:r>
        <w:rPr>
          <w:b/>
          <w:bCs/>
          <w:sz w:val="32"/>
          <w:szCs w:val="32"/>
        </w:rPr>
        <w:t>SC ABC SRL</w:t>
      </w:r>
      <w:r w:rsidRPr="002B2347">
        <w:rPr>
          <w:b/>
          <w:bCs/>
          <w:sz w:val="32"/>
          <w:szCs w:val="32"/>
        </w:rPr>
        <w:t xml:space="preserve"> - utilizatori ai </w:t>
      </w:r>
      <w:r>
        <w:rPr>
          <w:b/>
          <w:bCs/>
          <w:sz w:val="32"/>
          <w:szCs w:val="32"/>
        </w:rPr>
        <w:t>aplicatiei … ptr. smartphone</w:t>
      </w:r>
      <w:r w:rsidRPr="002B2347">
        <w:rPr>
          <w:b/>
          <w:bCs/>
          <w:sz w:val="32"/>
          <w:szCs w:val="32"/>
        </w:rPr>
        <w:t xml:space="preserve"> </w:t>
      </w:r>
    </w:p>
    <w:p w:rsidR="00EE046F" w:rsidRPr="002B2347" w:rsidRDefault="00EE046F" w:rsidP="002B2347">
      <w:pPr>
        <w:spacing w:after="160" w:line="259" w:lineRule="auto"/>
        <w:rPr>
          <w:b/>
          <w:bCs/>
          <w:sz w:val="32"/>
          <w:szCs w:val="32"/>
        </w:rPr>
      </w:pPr>
    </w:p>
    <w:p w:rsidR="00EE046F" w:rsidRPr="002B2347" w:rsidRDefault="00EE046F" w:rsidP="002B2347">
      <w:pPr>
        <w:spacing w:after="160" w:line="259" w:lineRule="auto"/>
        <w:rPr>
          <w:b/>
          <w:bCs/>
          <w:sz w:val="32"/>
          <w:szCs w:val="3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75"/>
        <w:gridCol w:w="4675"/>
      </w:tblGrid>
      <w:tr w:rsidR="00EE046F" w:rsidRPr="00F43E36"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Nume </w:t>
            </w: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43E36">
              <w:rPr>
                <w:b/>
                <w:bCs/>
                <w:sz w:val="24"/>
                <w:szCs w:val="24"/>
              </w:rPr>
              <w:t xml:space="preserve">Departament </w:t>
            </w:r>
          </w:p>
        </w:tc>
      </w:tr>
      <w:tr w:rsidR="00EE046F" w:rsidRPr="00F43E36">
        <w:tc>
          <w:tcPr>
            <w:tcW w:w="4675" w:type="dxa"/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E046F" w:rsidRPr="00F43E36">
        <w:tc>
          <w:tcPr>
            <w:tcW w:w="4675" w:type="dxa"/>
            <w:tcBorders>
              <w:top w:val="nil"/>
            </w:tcBorders>
            <w:vAlign w:val="bottom"/>
          </w:tcPr>
          <w:p w:rsidR="00EE046F" w:rsidRPr="00F43E36" w:rsidRDefault="00EE046F" w:rsidP="00F43E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EE046F" w:rsidRPr="00F43E36" w:rsidRDefault="00EE046F" w:rsidP="00F43E3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E046F" w:rsidRDefault="00EE046F" w:rsidP="002B2347">
      <w:pPr>
        <w:spacing w:after="160" w:line="259" w:lineRule="auto"/>
        <w:rPr>
          <w:b/>
          <w:bCs/>
          <w:sz w:val="24"/>
          <w:szCs w:val="24"/>
        </w:rPr>
      </w:pPr>
    </w:p>
    <w:p w:rsidR="00EE046F" w:rsidRPr="002B2347" w:rsidRDefault="00EE046F" w:rsidP="002B2347">
      <w:pPr>
        <w:spacing w:after="160" w:line="259" w:lineRule="auto"/>
        <w:rPr>
          <w:b/>
          <w:bCs/>
          <w:sz w:val="24"/>
          <w:szCs w:val="24"/>
        </w:rPr>
      </w:pPr>
      <w:r w:rsidRPr="002B2347">
        <w:rPr>
          <w:b/>
          <w:bCs/>
          <w:sz w:val="24"/>
          <w:szCs w:val="24"/>
        </w:rPr>
        <w:t>Director:</w:t>
      </w:r>
      <w:r w:rsidRPr="002B2347">
        <w:rPr>
          <w:b/>
          <w:bCs/>
          <w:sz w:val="24"/>
          <w:szCs w:val="24"/>
        </w:rPr>
        <w:tab/>
      </w:r>
      <w:r w:rsidRPr="002B2347">
        <w:rPr>
          <w:b/>
          <w:bCs/>
          <w:sz w:val="24"/>
          <w:szCs w:val="24"/>
        </w:rPr>
        <w:tab/>
      </w:r>
      <w:r w:rsidRPr="002B2347">
        <w:rPr>
          <w:b/>
          <w:bCs/>
          <w:sz w:val="24"/>
          <w:szCs w:val="24"/>
        </w:rPr>
        <w:tab/>
      </w:r>
      <w:r w:rsidRPr="002B2347">
        <w:rPr>
          <w:b/>
          <w:bCs/>
          <w:sz w:val="24"/>
          <w:szCs w:val="24"/>
        </w:rPr>
        <w:tab/>
      </w:r>
      <w:r w:rsidRPr="002B2347">
        <w:rPr>
          <w:b/>
          <w:bCs/>
          <w:sz w:val="24"/>
          <w:szCs w:val="24"/>
        </w:rPr>
        <w:tab/>
      </w:r>
      <w:r w:rsidRPr="002B2347">
        <w:rPr>
          <w:b/>
          <w:bCs/>
          <w:sz w:val="24"/>
          <w:szCs w:val="24"/>
        </w:rPr>
        <w:tab/>
        <w:t>data:</w:t>
      </w:r>
    </w:p>
    <w:p w:rsidR="00EE046F" w:rsidRPr="002B2347" w:rsidRDefault="00EE046F" w:rsidP="002B2347">
      <w:pPr>
        <w:spacing w:after="160" w:line="259" w:lineRule="auto"/>
      </w:pPr>
    </w:p>
    <w:p w:rsidR="00EE046F" w:rsidRPr="00A67E2E" w:rsidRDefault="00EE046F" w:rsidP="00302195">
      <w:pPr>
        <w:pStyle w:val="BodyText2"/>
        <w:ind w:left="4320"/>
        <w:rPr>
          <w:rFonts w:ascii="Book Antiqua" w:hAnsi="Book Antiqua" w:cs="Book Antiqua"/>
        </w:rPr>
      </w:pPr>
    </w:p>
    <w:sectPr w:rsidR="00EE046F" w:rsidRPr="00A67E2E" w:rsidSect="00302195">
      <w:headerReference w:type="default" r:id="rId7"/>
      <w:footerReference w:type="default" r:id="rId8"/>
      <w:pgSz w:w="12240" w:h="15840"/>
      <w:pgMar w:top="144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46F" w:rsidRDefault="00EE046F" w:rsidP="0071165D">
      <w:pPr>
        <w:spacing w:after="0" w:line="240" w:lineRule="auto"/>
      </w:pPr>
      <w:r>
        <w:separator/>
      </w:r>
    </w:p>
  </w:endnote>
  <w:endnote w:type="continuationSeparator" w:id="0">
    <w:p w:rsidR="00EE046F" w:rsidRDefault="00EE046F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46F" w:rsidRDefault="00EE046F" w:rsidP="00C34EF9">
    <w:pPr>
      <w:pStyle w:val="Footer"/>
    </w:pPr>
    <w:r>
      <w:t>____________________________________________________________________________________</w:t>
    </w:r>
  </w:p>
  <w:p w:rsidR="00EE046F" w:rsidRDefault="00EE046F" w:rsidP="0071165D">
    <w:pPr>
      <w:pStyle w:val="Footer"/>
      <w:jc w:val="center"/>
      <w:rPr>
        <w:rFonts w:ascii="Tahoma" w:hAnsi="Tahoma" w:cs="Tahoma"/>
        <w:b/>
        <w:bCs/>
        <w:color w:val="808080"/>
        <w:sz w:val="14"/>
        <w:szCs w:val="14"/>
      </w:rPr>
    </w:pPr>
    <w:r>
      <w:rPr>
        <w:rFonts w:ascii="Tahoma" w:hAnsi="Tahoma" w:cs="Tahoma"/>
        <w:b/>
        <w:bCs/>
        <w:color w:val="808080"/>
        <w:sz w:val="14"/>
        <w:szCs w:val="14"/>
      </w:rPr>
      <w:t xml:space="preserve">Prezentul document contine informatii de uz intern, este proprietatea SC EASTERN SHIPPING SRL si nu poate fi transmis in afara companiei </w:t>
    </w:r>
  </w:p>
  <w:p w:rsidR="00EE046F" w:rsidRDefault="00EE046F" w:rsidP="0071165D">
    <w:pPr>
      <w:pStyle w:val="Footer"/>
      <w:jc w:val="center"/>
      <w:rPr>
        <w:rFonts w:ascii="Tahoma" w:hAnsi="Tahoma" w:cs="Tahoma"/>
        <w:b/>
        <w:bCs/>
        <w:color w:val="808080"/>
        <w:sz w:val="14"/>
        <w:szCs w:val="14"/>
      </w:rPr>
    </w:pPr>
    <w:r>
      <w:rPr>
        <w:rFonts w:ascii="Tahoma" w:hAnsi="Tahoma" w:cs="Tahoma"/>
        <w:b/>
        <w:bCs/>
        <w:color w:val="808080"/>
        <w:sz w:val="14"/>
        <w:szCs w:val="14"/>
      </w:rPr>
      <w:t xml:space="preserve">fara autorizare.. </w:t>
    </w:r>
  </w:p>
  <w:p w:rsidR="00EE046F" w:rsidRDefault="00EE046F" w:rsidP="00FB2E53">
    <w:pPr>
      <w:pStyle w:val="Footer"/>
    </w:pPr>
    <w:r>
      <w:rPr>
        <w:sz w:val="16"/>
        <w:szCs w:val="16"/>
      </w:rPr>
      <w:t xml:space="preserve">    </w:t>
    </w:r>
  </w:p>
  <w:p w:rsidR="00EE046F" w:rsidRDefault="00EE046F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46F" w:rsidRDefault="00EE046F" w:rsidP="0071165D">
      <w:pPr>
        <w:spacing w:after="0" w:line="240" w:lineRule="auto"/>
      </w:pPr>
      <w:r>
        <w:separator/>
      </w:r>
    </w:p>
  </w:footnote>
  <w:footnote w:type="continuationSeparator" w:id="0">
    <w:p w:rsidR="00EE046F" w:rsidRDefault="00EE046F" w:rsidP="007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46F" w:rsidRPr="006429E4" w:rsidRDefault="00EE046F" w:rsidP="006429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43"/>
    <w:multiLevelType w:val="hybridMultilevel"/>
    <w:tmpl w:val="E92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875153"/>
    <w:multiLevelType w:val="hybridMultilevel"/>
    <w:tmpl w:val="85B886DA"/>
    <w:lvl w:ilvl="0" w:tplc="DEA85006">
      <w:start w:val="1"/>
      <w:numFmt w:val="upp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265C3E04"/>
    <w:multiLevelType w:val="hybridMultilevel"/>
    <w:tmpl w:val="17E4D324"/>
    <w:lvl w:ilvl="0" w:tplc="0322A89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FB09C8"/>
    <w:multiLevelType w:val="hybridMultilevel"/>
    <w:tmpl w:val="F5EC0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C336BCC"/>
    <w:multiLevelType w:val="hybridMultilevel"/>
    <w:tmpl w:val="64046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C5D3692"/>
    <w:multiLevelType w:val="hybridMultilevel"/>
    <w:tmpl w:val="724C5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F21A74"/>
    <w:multiLevelType w:val="hybridMultilevel"/>
    <w:tmpl w:val="EFB6B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B3D52"/>
    <w:multiLevelType w:val="multilevel"/>
    <w:tmpl w:val="CA688E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4EC07B1"/>
    <w:multiLevelType w:val="hybridMultilevel"/>
    <w:tmpl w:val="DB4C9786"/>
    <w:lvl w:ilvl="0" w:tplc="9B5A308C">
      <w:start w:val="2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2D34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9D140C4"/>
    <w:multiLevelType w:val="hybridMultilevel"/>
    <w:tmpl w:val="AAFE6DDA"/>
    <w:lvl w:ilvl="0" w:tplc="9C3C5B58">
      <w:start w:val="4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F15103"/>
    <w:multiLevelType w:val="hybridMultilevel"/>
    <w:tmpl w:val="9656F0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EB581C"/>
    <w:multiLevelType w:val="hybridMultilevel"/>
    <w:tmpl w:val="9FEE1F2C"/>
    <w:lvl w:ilvl="0" w:tplc="23225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FA7D68">
      <w:numFmt w:val="none"/>
      <w:lvlText w:val=""/>
      <w:lvlJc w:val="left"/>
      <w:pPr>
        <w:tabs>
          <w:tab w:val="num" w:pos="360"/>
        </w:tabs>
      </w:pPr>
    </w:lvl>
    <w:lvl w:ilvl="2" w:tplc="A4EEC358">
      <w:numFmt w:val="none"/>
      <w:lvlText w:val=""/>
      <w:lvlJc w:val="left"/>
      <w:pPr>
        <w:tabs>
          <w:tab w:val="num" w:pos="360"/>
        </w:tabs>
      </w:pPr>
    </w:lvl>
    <w:lvl w:ilvl="3" w:tplc="92AAFD06">
      <w:numFmt w:val="none"/>
      <w:lvlText w:val=""/>
      <w:lvlJc w:val="left"/>
      <w:pPr>
        <w:tabs>
          <w:tab w:val="num" w:pos="360"/>
        </w:tabs>
      </w:pPr>
    </w:lvl>
    <w:lvl w:ilvl="4" w:tplc="6CA2F4E0">
      <w:numFmt w:val="none"/>
      <w:lvlText w:val=""/>
      <w:lvlJc w:val="left"/>
      <w:pPr>
        <w:tabs>
          <w:tab w:val="num" w:pos="360"/>
        </w:tabs>
      </w:pPr>
    </w:lvl>
    <w:lvl w:ilvl="5" w:tplc="BDCCB47A">
      <w:numFmt w:val="none"/>
      <w:lvlText w:val=""/>
      <w:lvlJc w:val="left"/>
      <w:pPr>
        <w:tabs>
          <w:tab w:val="num" w:pos="360"/>
        </w:tabs>
      </w:pPr>
    </w:lvl>
    <w:lvl w:ilvl="6" w:tplc="4ECAECBE">
      <w:numFmt w:val="none"/>
      <w:lvlText w:val=""/>
      <w:lvlJc w:val="left"/>
      <w:pPr>
        <w:tabs>
          <w:tab w:val="num" w:pos="360"/>
        </w:tabs>
      </w:pPr>
    </w:lvl>
    <w:lvl w:ilvl="7" w:tplc="D2324E8C">
      <w:numFmt w:val="none"/>
      <w:lvlText w:val=""/>
      <w:lvlJc w:val="left"/>
      <w:pPr>
        <w:tabs>
          <w:tab w:val="num" w:pos="360"/>
        </w:tabs>
      </w:pPr>
    </w:lvl>
    <w:lvl w:ilvl="8" w:tplc="DD4EBCC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49C6623"/>
    <w:multiLevelType w:val="hybridMultilevel"/>
    <w:tmpl w:val="4E9AC346"/>
    <w:lvl w:ilvl="0" w:tplc="0322A894">
      <w:start w:val="1"/>
      <w:numFmt w:val="bullet"/>
      <w:lvlText w:val="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>
    <w:nsid w:val="466B2986"/>
    <w:multiLevelType w:val="hybridMultilevel"/>
    <w:tmpl w:val="52B2E1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61319"/>
    <w:multiLevelType w:val="hybridMultilevel"/>
    <w:tmpl w:val="A184C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A94472C"/>
    <w:multiLevelType w:val="hybridMultilevel"/>
    <w:tmpl w:val="1EC81E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A297A"/>
    <w:multiLevelType w:val="hybridMultilevel"/>
    <w:tmpl w:val="E5C2CE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F890CDD"/>
    <w:multiLevelType w:val="hybridMultilevel"/>
    <w:tmpl w:val="74C08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8B0"/>
    <w:multiLevelType w:val="singleLevel"/>
    <w:tmpl w:val="79F07E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641B2C31"/>
    <w:multiLevelType w:val="hybridMultilevel"/>
    <w:tmpl w:val="016256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02F006D"/>
    <w:multiLevelType w:val="hybridMultilevel"/>
    <w:tmpl w:val="A23E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0"/>
  </w:num>
  <w:num w:numId="11">
    <w:abstractNumId w:val="6"/>
  </w:num>
  <w:num w:numId="12">
    <w:abstractNumId w:val="15"/>
  </w:num>
  <w:num w:numId="13">
    <w:abstractNumId w:val="5"/>
  </w:num>
  <w:num w:numId="14">
    <w:abstractNumId w:val="3"/>
  </w:num>
  <w:num w:numId="15">
    <w:abstractNumId w:val="14"/>
  </w:num>
  <w:num w:numId="16">
    <w:abstractNumId w:val="4"/>
  </w:num>
  <w:num w:numId="17">
    <w:abstractNumId w:val="17"/>
  </w:num>
  <w:num w:numId="18">
    <w:abstractNumId w:val="20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65D"/>
    <w:rsid w:val="00031635"/>
    <w:rsid w:val="00045065"/>
    <w:rsid w:val="0005641F"/>
    <w:rsid w:val="00064CDE"/>
    <w:rsid w:val="000839D1"/>
    <w:rsid w:val="000D7556"/>
    <w:rsid w:val="000E20C7"/>
    <w:rsid w:val="000E3E4E"/>
    <w:rsid w:val="000E7198"/>
    <w:rsid w:val="00136CCA"/>
    <w:rsid w:val="00141CC9"/>
    <w:rsid w:val="00152C3B"/>
    <w:rsid w:val="001E3AD7"/>
    <w:rsid w:val="001E6F7F"/>
    <w:rsid w:val="00211A6B"/>
    <w:rsid w:val="00214D2B"/>
    <w:rsid w:val="00230C95"/>
    <w:rsid w:val="002622F5"/>
    <w:rsid w:val="002B1829"/>
    <w:rsid w:val="002B2347"/>
    <w:rsid w:val="002B316A"/>
    <w:rsid w:val="002B66A3"/>
    <w:rsid w:val="002C2E31"/>
    <w:rsid w:val="002E77AD"/>
    <w:rsid w:val="003016D5"/>
    <w:rsid w:val="00301FC7"/>
    <w:rsid w:val="00302195"/>
    <w:rsid w:val="00303F62"/>
    <w:rsid w:val="00334E1C"/>
    <w:rsid w:val="003743C8"/>
    <w:rsid w:val="0038130C"/>
    <w:rsid w:val="003A514B"/>
    <w:rsid w:val="003F0614"/>
    <w:rsid w:val="003F0C44"/>
    <w:rsid w:val="00414B14"/>
    <w:rsid w:val="00416E6B"/>
    <w:rsid w:val="0041724E"/>
    <w:rsid w:val="0042109F"/>
    <w:rsid w:val="00432F4C"/>
    <w:rsid w:val="004942E5"/>
    <w:rsid w:val="004A3B2A"/>
    <w:rsid w:val="004A59DC"/>
    <w:rsid w:val="004B3DF0"/>
    <w:rsid w:val="004C32B0"/>
    <w:rsid w:val="004C46F6"/>
    <w:rsid w:val="004E16D8"/>
    <w:rsid w:val="004E3DBD"/>
    <w:rsid w:val="0050657C"/>
    <w:rsid w:val="00522330"/>
    <w:rsid w:val="00594F01"/>
    <w:rsid w:val="005C7A6E"/>
    <w:rsid w:val="005E10D0"/>
    <w:rsid w:val="005E2E46"/>
    <w:rsid w:val="005F1AFC"/>
    <w:rsid w:val="006429E4"/>
    <w:rsid w:val="00651ECF"/>
    <w:rsid w:val="00670957"/>
    <w:rsid w:val="006A03D0"/>
    <w:rsid w:val="006C258E"/>
    <w:rsid w:val="006D181C"/>
    <w:rsid w:val="0071165D"/>
    <w:rsid w:val="00714C90"/>
    <w:rsid w:val="00750DBC"/>
    <w:rsid w:val="00754E41"/>
    <w:rsid w:val="007934CC"/>
    <w:rsid w:val="007B0CC6"/>
    <w:rsid w:val="007F722F"/>
    <w:rsid w:val="00833292"/>
    <w:rsid w:val="008564AF"/>
    <w:rsid w:val="008624E3"/>
    <w:rsid w:val="00915CD1"/>
    <w:rsid w:val="00977D4F"/>
    <w:rsid w:val="009F2B4F"/>
    <w:rsid w:val="00A03519"/>
    <w:rsid w:val="00A15007"/>
    <w:rsid w:val="00A46D7F"/>
    <w:rsid w:val="00A501F0"/>
    <w:rsid w:val="00A63066"/>
    <w:rsid w:val="00A67E2E"/>
    <w:rsid w:val="00AF06ED"/>
    <w:rsid w:val="00B16C47"/>
    <w:rsid w:val="00B20DC7"/>
    <w:rsid w:val="00B2583E"/>
    <w:rsid w:val="00B2627A"/>
    <w:rsid w:val="00B857CB"/>
    <w:rsid w:val="00BF2F78"/>
    <w:rsid w:val="00C00F08"/>
    <w:rsid w:val="00C248BF"/>
    <w:rsid w:val="00C34EF9"/>
    <w:rsid w:val="00C54B04"/>
    <w:rsid w:val="00C82359"/>
    <w:rsid w:val="00C87D4D"/>
    <w:rsid w:val="00CA3BDD"/>
    <w:rsid w:val="00CA67FB"/>
    <w:rsid w:val="00CA69ED"/>
    <w:rsid w:val="00CE1CFC"/>
    <w:rsid w:val="00D207E3"/>
    <w:rsid w:val="00D4384F"/>
    <w:rsid w:val="00D56E71"/>
    <w:rsid w:val="00D67CA4"/>
    <w:rsid w:val="00D87614"/>
    <w:rsid w:val="00D910B5"/>
    <w:rsid w:val="00DB522E"/>
    <w:rsid w:val="00DC2E4B"/>
    <w:rsid w:val="00DC4C1E"/>
    <w:rsid w:val="00DD7E08"/>
    <w:rsid w:val="00DF1A7B"/>
    <w:rsid w:val="00E10827"/>
    <w:rsid w:val="00E13414"/>
    <w:rsid w:val="00E62E62"/>
    <w:rsid w:val="00ED72D1"/>
    <w:rsid w:val="00EE046F"/>
    <w:rsid w:val="00EE17F1"/>
    <w:rsid w:val="00EF7607"/>
    <w:rsid w:val="00F1572C"/>
    <w:rsid w:val="00F335E7"/>
    <w:rsid w:val="00F358E3"/>
    <w:rsid w:val="00F43E36"/>
    <w:rsid w:val="00F533F9"/>
    <w:rsid w:val="00F62B38"/>
    <w:rsid w:val="00F71D4A"/>
    <w:rsid w:val="00F81503"/>
    <w:rsid w:val="00FB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30C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7C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7C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2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2195"/>
    <w:pPr>
      <w:keepNext/>
      <w:spacing w:after="0" w:line="240" w:lineRule="auto"/>
      <w:ind w:left="4320"/>
      <w:outlineLvl w:val="5"/>
    </w:pPr>
    <w:rPr>
      <w:rFonts w:ascii="Arial" w:eastAsia="Times New Roman" w:hAnsi="Arial" w:cs="Arial"/>
      <w:sz w:val="28"/>
      <w:szCs w:val="28"/>
      <w:lang w:val="ro-R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7CB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7CB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7C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857CB"/>
    <w:rPr>
      <w:rFonts w:ascii="Cambria" w:hAnsi="Cambria" w:cs="Cambria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02195"/>
    <w:rPr>
      <w:rFonts w:ascii="Arial" w:hAnsi="Arial" w:cs="Arial"/>
      <w:sz w:val="20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857CB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857CB"/>
    <w:rPr>
      <w:rFonts w:ascii="Cambria" w:hAnsi="Cambria" w:cs="Cambria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1165D"/>
  </w:style>
  <w:style w:type="paragraph" w:styleId="Footer">
    <w:name w:val="footer"/>
    <w:basedOn w:val="Normal"/>
    <w:link w:val="Foot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1165D"/>
  </w:style>
  <w:style w:type="paragraph" w:styleId="BalloonText">
    <w:name w:val="Balloon Text"/>
    <w:basedOn w:val="Normal"/>
    <w:link w:val="BalloonTextChar"/>
    <w:uiPriority w:val="99"/>
    <w:semiHidden/>
    <w:rsid w:val="007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0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paragraph" w:styleId="BodyText">
    <w:name w:val="Body Text"/>
    <w:basedOn w:val="Normal"/>
    <w:link w:val="BodyTextChar"/>
    <w:uiPriority w:val="99"/>
    <w:semiHidden/>
    <w:rsid w:val="00B85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857CB"/>
  </w:style>
  <w:style w:type="paragraph" w:styleId="BodyTextIndent3">
    <w:name w:val="Body Text Indent 3"/>
    <w:basedOn w:val="Normal"/>
    <w:link w:val="BodyTextIndent3Char"/>
    <w:uiPriority w:val="99"/>
    <w:semiHidden/>
    <w:rsid w:val="00B857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857CB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8624E3"/>
    <w:pPr>
      <w:ind w:left="720"/>
    </w:pPr>
  </w:style>
  <w:style w:type="table" w:styleId="TableGrid">
    <w:name w:val="Table Grid"/>
    <w:basedOn w:val="TableNormal"/>
    <w:uiPriority w:val="99"/>
    <w:rsid w:val="002B2347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354</TotalTime>
  <Pages>1</Pages>
  <Words>25</Words>
  <Characters>148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>inf</dc:subject>
  <dc:creator>inter</dc:creator>
  <cp:keywords/>
  <dc:description/>
  <cp:lastModifiedBy>Administrator</cp:lastModifiedBy>
  <cp:revision>85</cp:revision>
  <cp:lastPrinted>2014-09-25T11:58:00Z</cp:lastPrinted>
  <dcterms:created xsi:type="dcterms:W3CDTF">2014-09-17T13:43:00Z</dcterms:created>
  <dcterms:modified xsi:type="dcterms:W3CDTF">2015-02-07T16:03:00Z</dcterms:modified>
</cp:coreProperties>
</file>