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57" w:rsidRPr="000F3F79" w:rsidRDefault="005F1E57" w:rsidP="00D213C2">
      <w:pPr>
        <w:spacing w:after="0" w:line="240" w:lineRule="auto"/>
        <w:jc w:val="center"/>
        <w:rPr>
          <w:rFonts w:ascii="Book Antiqua" w:hAnsi="Book Antiqua" w:cs="Book Antiqua"/>
          <w:b/>
          <w:bCs/>
          <w:sz w:val="20"/>
          <w:szCs w:val="20"/>
          <w:lang w:val="it-IT"/>
        </w:rPr>
      </w:pPr>
      <w:r w:rsidRPr="000F3F79">
        <w:rPr>
          <w:rFonts w:ascii="Book Antiqua" w:hAnsi="Book Antiqua" w:cs="Book Antiqua"/>
          <w:b/>
          <w:bCs/>
          <w:sz w:val="20"/>
          <w:szCs w:val="20"/>
          <w:lang w:val="it-IT"/>
        </w:rPr>
        <w:t>Formular deschidere/ modificare/ inchidere cont</w:t>
      </w:r>
    </w:p>
    <w:p w:rsidR="005F1E57" w:rsidRPr="007A14A9" w:rsidRDefault="005F1E57" w:rsidP="00D213C2">
      <w:pPr>
        <w:spacing w:after="0" w:line="240" w:lineRule="auto"/>
        <w:rPr>
          <w:rFonts w:ascii="Book Antiqua" w:hAnsi="Book Antiqua" w:cs="Book Antiqua"/>
          <w:sz w:val="20"/>
          <w:szCs w:val="20"/>
          <w:lang w:val="it-IT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4"/>
        <w:gridCol w:w="252"/>
        <w:gridCol w:w="2203"/>
        <w:gridCol w:w="624"/>
        <w:gridCol w:w="1227"/>
        <w:gridCol w:w="320"/>
        <w:gridCol w:w="3270"/>
      </w:tblGrid>
      <w:tr w:rsidR="005F1E57" w:rsidRPr="00492E78">
        <w:tc>
          <w:tcPr>
            <w:tcW w:w="1454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Nume</w:t>
            </w:r>
          </w:p>
        </w:tc>
        <w:tc>
          <w:tcPr>
            <w:tcW w:w="307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Diaconescu</w:t>
            </w:r>
          </w:p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Denumire post</w:t>
            </w: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</w:tc>
      </w:tr>
      <w:tr w:rsidR="005F1E57" w:rsidRPr="00492E78">
        <w:tc>
          <w:tcPr>
            <w:tcW w:w="1454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Prenume</w:t>
            </w:r>
          </w:p>
        </w:tc>
        <w:tc>
          <w:tcPr>
            <w:tcW w:w="307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1227" w:type="dxa"/>
            <w:vMerge w:val="restart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Resurse necesare postului</w:t>
            </w: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x</w:t>
            </w:r>
          </w:p>
        </w:tc>
        <w:tc>
          <w:tcPr>
            <w:tcW w:w="3270" w:type="dxa"/>
          </w:tcPr>
          <w:p w:rsidR="005F1E57" w:rsidRPr="007A14A9" w:rsidRDefault="005F1E57" w:rsidP="003F0000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 xml:space="preserve">Cont domeniu </w:t>
            </w:r>
            <w:r>
              <w:rPr>
                <w:rFonts w:ascii="Book Antiqua" w:hAnsi="Book Antiqua" w:cs="Book Antiqua"/>
                <w:sz w:val="20"/>
                <w:szCs w:val="20"/>
              </w:rPr>
              <w:t>SC ABC SRL</w:t>
            </w:r>
          </w:p>
        </w:tc>
      </w:tr>
      <w:tr w:rsidR="005F1E57" w:rsidRPr="00492E78">
        <w:trPr>
          <w:trHeight w:val="379"/>
        </w:trPr>
        <w:tc>
          <w:tcPr>
            <w:tcW w:w="1454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Data angajarii</w:t>
            </w:r>
          </w:p>
        </w:tc>
        <w:tc>
          <w:tcPr>
            <w:tcW w:w="307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Desktop</w:t>
            </w:r>
          </w:p>
        </w:tc>
      </w:tr>
      <w:tr w:rsidR="005F1E57" w:rsidRPr="00492E78">
        <w:tc>
          <w:tcPr>
            <w:tcW w:w="1454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Data incheiere CIM</w:t>
            </w:r>
          </w:p>
        </w:tc>
        <w:tc>
          <w:tcPr>
            <w:tcW w:w="307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x</w:t>
            </w: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</w:rPr>
              <w:t>Laptop</w:t>
            </w:r>
          </w:p>
        </w:tc>
      </w:tr>
      <w:tr w:rsidR="005F1E57" w:rsidRPr="00492E78">
        <w:tc>
          <w:tcPr>
            <w:tcW w:w="1454" w:type="dxa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Departament</w:t>
            </w:r>
          </w:p>
        </w:tc>
        <w:tc>
          <w:tcPr>
            <w:tcW w:w="307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it-IT"/>
              </w:rPr>
              <w:t>x</w:t>
            </w: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Telefon</w:t>
            </w:r>
          </w:p>
        </w:tc>
      </w:tr>
      <w:tr w:rsidR="005F1E57" w:rsidRPr="00492E78">
        <w:trPr>
          <w:trHeight w:val="185"/>
        </w:trPr>
        <w:tc>
          <w:tcPr>
            <w:tcW w:w="1454" w:type="dxa"/>
            <w:vMerge w:val="restart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Adresa email</w:t>
            </w:r>
          </w:p>
        </w:tc>
        <w:tc>
          <w:tcPr>
            <w:tcW w:w="3079" w:type="dxa"/>
            <w:gridSpan w:val="3"/>
            <w:vMerge w:val="restart"/>
          </w:tcPr>
          <w:p w:rsidR="005F1E57" w:rsidRPr="007A14A9" w:rsidRDefault="005F1E57" w:rsidP="007A14A9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Nr telefon</w:t>
            </w:r>
          </w:p>
        </w:tc>
      </w:tr>
      <w:tr w:rsidR="005F1E57" w:rsidRPr="00492E78">
        <w:trPr>
          <w:trHeight w:val="183"/>
        </w:trPr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079" w:type="dxa"/>
            <w:gridSpan w:val="3"/>
            <w:vMerge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rPr>
          <w:trHeight w:val="183"/>
        </w:trPr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079" w:type="dxa"/>
            <w:gridSpan w:val="3"/>
            <w:vMerge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Acces CRM</w:t>
            </w:r>
          </w:p>
        </w:tc>
      </w:tr>
      <w:tr w:rsidR="005F1E57" w:rsidRPr="00492E78">
        <w:trPr>
          <w:trHeight w:val="183"/>
        </w:trPr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079" w:type="dxa"/>
            <w:gridSpan w:val="3"/>
            <w:vMerge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7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rPr>
          <w:trHeight w:val="183"/>
        </w:trPr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079" w:type="dxa"/>
            <w:gridSpan w:val="3"/>
            <w:vMerge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20" w:type="dxa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x</w:t>
            </w:r>
          </w:p>
        </w:tc>
        <w:tc>
          <w:tcPr>
            <w:tcW w:w="3270" w:type="dxa"/>
          </w:tcPr>
          <w:p w:rsidR="005F1E57" w:rsidRPr="007A14A9" w:rsidRDefault="005F1E57" w:rsidP="003F0000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 xml:space="preserve">Grupuri de distributie email: </w:t>
            </w:r>
            <w:r>
              <w:rPr>
                <w:rFonts w:ascii="Book Antiqua" w:hAnsi="Book Antiqua" w:cs="Book Antiqua"/>
                <w:sz w:val="20"/>
                <w:szCs w:val="20"/>
                <w:lang w:val="it-IT"/>
              </w:rPr>
              <w:t>SC ABC SRL</w:t>
            </w:r>
          </w:p>
        </w:tc>
      </w:tr>
      <w:tr w:rsidR="005F1E57" w:rsidRPr="00492E78">
        <w:tc>
          <w:tcPr>
            <w:tcW w:w="1454" w:type="dxa"/>
            <w:vMerge w:val="restart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Conturi, coduri, chei</w:t>
            </w:r>
          </w:p>
        </w:tc>
        <w:tc>
          <w:tcPr>
            <w:tcW w:w="252" w:type="dxa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827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 xml:space="preserve">acces camera serverelor </w:t>
            </w:r>
          </w:p>
        </w:tc>
        <w:tc>
          <w:tcPr>
            <w:tcW w:w="1227" w:type="dxa"/>
            <w:vMerge w:val="restart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Solicitant</w:t>
            </w: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(nume si prenume)</w:t>
            </w: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52" w:type="dxa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827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acces camera depozit</w:t>
            </w: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52" w:type="dxa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827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rPr>
          <w:trHeight w:val="512"/>
        </w:trPr>
        <w:tc>
          <w:tcPr>
            <w:tcW w:w="1454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52" w:type="dxa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2827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227" w:type="dxa"/>
            <w:vMerge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4533" w:type="dxa"/>
            <w:gridSpan w:val="4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Semnatura sef departament</w:t>
            </w:r>
          </w:p>
        </w:tc>
        <w:tc>
          <w:tcPr>
            <w:tcW w:w="4817" w:type="dxa"/>
            <w:gridSpan w:val="3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Data completarii</w:t>
            </w:r>
          </w:p>
        </w:tc>
      </w:tr>
      <w:tr w:rsidR="005F1E57" w:rsidRPr="00492E78">
        <w:trPr>
          <w:trHeight w:val="485"/>
        </w:trPr>
        <w:tc>
          <w:tcPr>
            <w:tcW w:w="4533" w:type="dxa"/>
            <w:gridSpan w:val="4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4817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9350" w:type="dxa"/>
            <w:gridSpan w:val="7"/>
            <w:shd w:val="clear" w:color="auto" w:fill="FFFF99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 xml:space="preserve">Modificari ale drepturilor de acces </w:t>
            </w:r>
          </w:p>
        </w:tc>
      </w:tr>
      <w:tr w:rsidR="005F1E57" w:rsidRPr="00492E78">
        <w:tc>
          <w:tcPr>
            <w:tcW w:w="3909" w:type="dxa"/>
            <w:gridSpan w:val="3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 xml:space="preserve">Drepturi de acces modificate </w:t>
            </w:r>
          </w:p>
        </w:tc>
        <w:tc>
          <w:tcPr>
            <w:tcW w:w="1851" w:type="dxa"/>
            <w:gridSpan w:val="2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 xml:space="preserve">Solicitant </w:t>
            </w: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>(nume si semnatura)</w:t>
            </w:r>
          </w:p>
        </w:tc>
        <w:tc>
          <w:tcPr>
            <w:tcW w:w="3590" w:type="dxa"/>
            <w:gridSpan w:val="2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Data solicitarii (zi/ luna/ an)</w:t>
            </w:r>
          </w:p>
        </w:tc>
      </w:tr>
      <w:tr w:rsidR="005F1E57" w:rsidRPr="00492E78">
        <w:tc>
          <w:tcPr>
            <w:tcW w:w="3909" w:type="dxa"/>
            <w:gridSpan w:val="3"/>
            <w:shd w:val="clear" w:color="auto" w:fill="FFFFFF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</w:p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</w:p>
        </w:tc>
        <w:tc>
          <w:tcPr>
            <w:tcW w:w="1851" w:type="dxa"/>
            <w:gridSpan w:val="2"/>
            <w:shd w:val="clear" w:color="auto" w:fill="FFFFFF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</w:p>
        </w:tc>
        <w:tc>
          <w:tcPr>
            <w:tcW w:w="3590" w:type="dxa"/>
            <w:gridSpan w:val="2"/>
            <w:shd w:val="clear" w:color="auto" w:fill="FFFFFF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9350" w:type="dxa"/>
            <w:gridSpan w:val="7"/>
            <w:shd w:val="clear" w:color="auto" w:fill="FFFF99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Inchidere cont</w:t>
            </w:r>
          </w:p>
        </w:tc>
      </w:tr>
      <w:tr w:rsidR="005F1E57" w:rsidRPr="00492E78">
        <w:tc>
          <w:tcPr>
            <w:tcW w:w="3909" w:type="dxa"/>
            <w:gridSpan w:val="3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 xml:space="preserve">Drepturi de acces oprite </w:t>
            </w:r>
          </w:p>
        </w:tc>
        <w:tc>
          <w:tcPr>
            <w:tcW w:w="1851" w:type="dxa"/>
            <w:gridSpan w:val="2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es-ES"/>
              </w:rPr>
              <w:t>Solicitant (nume si semnatura)</w:t>
            </w:r>
          </w:p>
        </w:tc>
        <w:tc>
          <w:tcPr>
            <w:tcW w:w="3590" w:type="dxa"/>
            <w:gridSpan w:val="2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jc w:val="center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Data solicitarii (zi/ luna/ an)</w:t>
            </w:r>
          </w:p>
        </w:tc>
      </w:tr>
      <w:tr w:rsidR="005F1E57" w:rsidRPr="00492E78">
        <w:tc>
          <w:tcPr>
            <w:tcW w:w="390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  <w:tc>
          <w:tcPr>
            <w:tcW w:w="1851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es-ES"/>
              </w:rPr>
            </w:pPr>
          </w:p>
        </w:tc>
        <w:tc>
          <w:tcPr>
            <w:tcW w:w="3590" w:type="dxa"/>
            <w:gridSpan w:val="2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3909" w:type="dxa"/>
            <w:gridSpan w:val="3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>Comentarii generale:</w:t>
            </w:r>
          </w:p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5441" w:type="dxa"/>
            <w:gridSpan w:val="4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  <w:tr w:rsidR="005F1E57" w:rsidRPr="00492E78">
        <w:tc>
          <w:tcPr>
            <w:tcW w:w="3909" w:type="dxa"/>
            <w:gridSpan w:val="3"/>
            <w:shd w:val="clear" w:color="auto" w:fill="E6E6E6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  <w:r w:rsidRPr="007A14A9">
              <w:rPr>
                <w:rFonts w:ascii="Book Antiqua" w:hAnsi="Book Antiqua" w:cs="Book Antiqua"/>
                <w:sz w:val="20"/>
                <w:szCs w:val="20"/>
                <w:lang w:val="it-IT"/>
              </w:rPr>
              <w:t xml:space="preserve">Redirectionarea emailului se va face catre: </w:t>
            </w:r>
          </w:p>
        </w:tc>
        <w:tc>
          <w:tcPr>
            <w:tcW w:w="5441" w:type="dxa"/>
            <w:gridSpan w:val="4"/>
          </w:tcPr>
          <w:p w:rsidR="005F1E57" w:rsidRPr="007A14A9" w:rsidRDefault="005F1E57" w:rsidP="00D213C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/>
              </w:rPr>
            </w:pPr>
          </w:p>
        </w:tc>
      </w:tr>
    </w:tbl>
    <w:p w:rsidR="005F1E57" w:rsidRPr="007A14A9" w:rsidRDefault="005F1E57" w:rsidP="005038CB">
      <w:pPr>
        <w:spacing w:after="0" w:line="240" w:lineRule="auto"/>
        <w:rPr>
          <w:rFonts w:ascii="Book Antiqua" w:hAnsi="Book Antiqua" w:cs="Book Antiqua"/>
          <w:sz w:val="20"/>
          <w:szCs w:val="20"/>
          <w:lang w:val="it-IT"/>
        </w:rPr>
      </w:pPr>
    </w:p>
    <w:sectPr w:rsidR="005F1E57" w:rsidRPr="007A14A9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E57" w:rsidRDefault="005F1E57" w:rsidP="0071165D">
      <w:pPr>
        <w:spacing w:after="0" w:line="240" w:lineRule="auto"/>
      </w:pPr>
      <w:r>
        <w:separator/>
      </w:r>
    </w:p>
  </w:endnote>
  <w:endnote w:type="continuationSeparator" w:id="0">
    <w:p w:rsidR="005F1E57" w:rsidRDefault="005F1E57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E57" w:rsidRDefault="005F1E5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E57" w:rsidRDefault="005F1E57" w:rsidP="0071165D">
      <w:pPr>
        <w:spacing w:after="0" w:line="240" w:lineRule="auto"/>
      </w:pPr>
      <w:r>
        <w:separator/>
      </w:r>
    </w:p>
  </w:footnote>
  <w:footnote w:type="continuationSeparator" w:id="0">
    <w:p w:rsidR="005F1E57" w:rsidRDefault="005F1E57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E57" w:rsidRDefault="005F1E57" w:rsidP="00D11161">
    <w:pPr>
      <w:rPr>
        <w:rFonts w:ascii="Arial" w:hAnsi="Arial" w:cs="Arial"/>
        <w:b/>
        <w:bCs/>
        <w:sz w:val="18"/>
        <w:szCs w:val="18"/>
        <w:lang w:val="ro-RO" w:eastAsia="de-DE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0DD6"/>
    <w:rsid w:val="000839D1"/>
    <w:rsid w:val="000D7556"/>
    <w:rsid w:val="000E20C7"/>
    <w:rsid w:val="000E3E4E"/>
    <w:rsid w:val="000E7198"/>
    <w:rsid w:val="000F3F79"/>
    <w:rsid w:val="000F520F"/>
    <w:rsid w:val="00136CCA"/>
    <w:rsid w:val="00141CC9"/>
    <w:rsid w:val="00152C3B"/>
    <w:rsid w:val="001E6F7F"/>
    <w:rsid w:val="00211A6B"/>
    <w:rsid w:val="00211C69"/>
    <w:rsid w:val="00214D2B"/>
    <w:rsid w:val="00230C95"/>
    <w:rsid w:val="002A3799"/>
    <w:rsid w:val="002B1829"/>
    <w:rsid w:val="002B316A"/>
    <w:rsid w:val="002B66A3"/>
    <w:rsid w:val="002C2E31"/>
    <w:rsid w:val="002E016C"/>
    <w:rsid w:val="003016D5"/>
    <w:rsid w:val="00301FC7"/>
    <w:rsid w:val="00302195"/>
    <w:rsid w:val="00303F62"/>
    <w:rsid w:val="00334E1C"/>
    <w:rsid w:val="003743C8"/>
    <w:rsid w:val="003A514B"/>
    <w:rsid w:val="003F0000"/>
    <w:rsid w:val="003F0C44"/>
    <w:rsid w:val="00414B14"/>
    <w:rsid w:val="00416E6B"/>
    <w:rsid w:val="0041724E"/>
    <w:rsid w:val="0042109F"/>
    <w:rsid w:val="00432F4C"/>
    <w:rsid w:val="00492E78"/>
    <w:rsid w:val="004942E5"/>
    <w:rsid w:val="004A3B2A"/>
    <w:rsid w:val="004A59DC"/>
    <w:rsid w:val="004B3DF0"/>
    <w:rsid w:val="004C32B0"/>
    <w:rsid w:val="004C46F6"/>
    <w:rsid w:val="004E16D8"/>
    <w:rsid w:val="004E3DBD"/>
    <w:rsid w:val="005038CB"/>
    <w:rsid w:val="0050657C"/>
    <w:rsid w:val="00522330"/>
    <w:rsid w:val="00594F01"/>
    <w:rsid w:val="005C29D1"/>
    <w:rsid w:val="005C7A6E"/>
    <w:rsid w:val="005E2E46"/>
    <w:rsid w:val="005F1AFC"/>
    <w:rsid w:val="005F1E57"/>
    <w:rsid w:val="00604329"/>
    <w:rsid w:val="006138EE"/>
    <w:rsid w:val="00631B74"/>
    <w:rsid w:val="00651ECF"/>
    <w:rsid w:val="00670957"/>
    <w:rsid w:val="006A03D0"/>
    <w:rsid w:val="006C258E"/>
    <w:rsid w:val="006D181C"/>
    <w:rsid w:val="006D2E3D"/>
    <w:rsid w:val="0071165D"/>
    <w:rsid w:val="00714C90"/>
    <w:rsid w:val="00750DBC"/>
    <w:rsid w:val="00754E41"/>
    <w:rsid w:val="007934CC"/>
    <w:rsid w:val="007A14A9"/>
    <w:rsid w:val="007B0CC6"/>
    <w:rsid w:val="00831F01"/>
    <w:rsid w:val="00833292"/>
    <w:rsid w:val="00841F2B"/>
    <w:rsid w:val="008564AF"/>
    <w:rsid w:val="008624E3"/>
    <w:rsid w:val="00886F38"/>
    <w:rsid w:val="00915CD1"/>
    <w:rsid w:val="00935346"/>
    <w:rsid w:val="00977D4F"/>
    <w:rsid w:val="009F2B4F"/>
    <w:rsid w:val="00A15007"/>
    <w:rsid w:val="00A46D7F"/>
    <w:rsid w:val="00A501F0"/>
    <w:rsid w:val="00A63066"/>
    <w:rsid w:val="00AF06ED"/>
    <w:rsid w:val="00B16C47"/>
    <w:rsid w:val="00B2583E"/>
    <w:rsid w:val="00B857CB"/>
    <w:rsid w:val="00BF2F78"/>
    <w:rsid w:val="00C00F08"/>
    <w:rsid w:val="00C248BF"/>
    <w:rsid w:val="00C34EF9"/>
    <w:rsid w:val="00C54B04"/>
    <w:rsid w:val="00C82359"/>
    <w:rsid w:val="00C87D4D"/>
    <w:rsid w:val="00CA3BDD"/>
    <w:rsid w:val="00CA4CE2"/>
    <w:rsid w:val="00CE1CFC"/>
    <w:rsid w:val="00D11161"/>
    <w:rsid w:val="00D11971"/>
    <w:rsid w:val="00D213C2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16477"/>
    <w:rsid w:val="00E16F4A"/>
    <w:rsid w:val="00E62E62"/>
    <w:rsid w:val="00EA42D5"/>
    <w:rsid w:val="00EC10B7"/>
    <w:rsid w:val="00ED72D1"/>
    <w:rsid w:val="00EE17F1"/>
    <w:rsid w:val="00F1572C"/>
    <w:rsid w:val="00F335E7"/>
    <w:rsid w:val="00F358E3"/>
    <w:rsid w:val="00F533F9"/>
    <w:rsid w:val="00F55907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71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47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124</Words>
  <Characters>707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ing</dc:subject>
  <dc:creator>inter</dc:creator>
  <cp:keywords/>
  <dc:description/>
  <cp:lastModifiedBy>Administrator</cp:lastModifiedBy>
  <cp:revision>16</cp:revision>
  <cp:lastPrinted>2014-09-25T11:58:00Z</cp:lastPrinted>
  <dcterms:created xsi:type="dcterms:W3CDTF">2014-12-10T13:55:00Z</dcterms:created>
  <dcterms:modified xsi:type="dcterms:W3CDTF">2015-02-07T15:48:00Z</dcterms:modified>
</cp:coreProperties>
</file>