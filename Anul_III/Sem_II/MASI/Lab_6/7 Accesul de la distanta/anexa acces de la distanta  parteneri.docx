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Anexa P-07-01 </w:t>
      </w:r>
    </w:p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 w:rsidRPr="00A15FC8"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 </w:t>
      </w:r>
    </w:p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  <w:r w:rsidRPr="00A15FC8"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 xml:space="preserve">Utilizatori cu drept de acces de la distanta la reteaua </w:t>
      </w:r>
      <w:r>
        <w:rPr>
          <w:rFonts w:ascii="Book Antiqua" w:hAnsi="Book Antiqua" w:cs="Book Antiqua"/>
          <w:b/>
          <w:bCs/>
          <w:sz w:val="24"/>
          <w:szCs w:val="24"/>
          <w:lang w:val="fr-FR" w:eastAsia="de-DE"/>
        </w:rPr>
        <w:t>SC ABC SRL- parteneri SC ABC SRL</w:t>
      </w:r>
    </w:p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</w:p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</w:p>
    <w:p w:rsidR="004C1D60" w:rsidRDefault="004C1D60" w:rsidP="00A15FC8">
      <w:pPr>
        <w:spacing w:after="0" w:line="240" w:lineRule="auto"/>
        <w:rPr>
          <w:rFonts w:ascii="Book Antiqua" w:hAnsi="Book Antiqua" w:cs="Book Antiqua"/>
          <w:b/>
          <w:bCs/>
          <w:sz w:val="24"/>
          <w:szCs w:val="24"/>
          <w:lang w:val="fr-FR" w:eastAsia="de-DE"/>
        </w:rPr>
      </w:pPr>
    </w:p>
    <w:p w:rsidR="004C1D60" w:rsidRPr="00A15FC8" w:rsidRDefault="004C1D60" w:rsidP="00A15FC8">
      <w:pPr>
        <w:spacing w:after="0" w:line="240" w:lineRule="auto"/>
        <w:rPr>
          <w:rFonts w:ascii="Book Antiqua" w:hAnsi="Book Antiqua" w:cs="Book Antiqua"/>
          <w:sz w:val="20"/>
          <w:szCs w:val="20"/>
          <w:lang w:val="fr-FR" w:eastAsia="de-DE"/>
        </w:rPr>
      </w:pPr>
    </w:p>
    <w:tbl>
      <w:tblPr>
        <w:tblW w:w="104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86"/>
        <w:gridCol w:w="2512"/>
        <w:gridCol w:w="1484"/>
        <w:gridCol w:w="1984"/>
        <w:gridCol w:w="2088"/>
        <w:gridCol w:w="1802"/>
      </w:tblGrid>
      <w:tr w:rsidR="004C1D60" w:rsidRPr="007A6648" w:rsidTr="00ED2F39">
        <w:trPr>
          <w:trHeight w:val="422"/>
        </w:trPr>
        <w:tc>
          <w:tcPr>
            <w:tcW w:w="586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>
              <w:rPr>
                <w:rFonts w:ascii="Book Antiqua" w:hAnsi="Book Antiqua" w:cs="Book Antiqua"/>
                <w:lang w:val="fr-FR" w:eastAsia="de-DE"/>
              </w:rPr>
              <w:t xml:space="preserve">Nr. Crt. </w:t>
            </w:r>
          </w:p>
        </w:tc>
        <w:tc>
          <w:tcPr>
            <w:tcW w:w="2512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 w:rsidRPr="00AD4C80">
              <w:rPr>
                <w:rFonts w:ascii="Book Antiqua" w:hAnsi="Book Antiqua" w:cs="Book Antiqua"/>
                <w:lang w:val="fr-FR" w:eastAsia="de-DE"/>
              </w:rPr>
              <w:t>Nume</w:t>
            </w:r>
          </w:p>
        </w:tc>
        <w:tc>
          <w:tcPr>
            <w:tcW w:w="1484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 w:rsidRPr="00AD4C80">
              <w:rPr>
                <w:rFonts w:ascii="Book Antiqua" w:hAnsi="Book Antiqua" w:cs="Book Antiqua"/>
                <w:lang w:val="fr-FR" w:eastAsia="de-DE"/>
              </w:rPr>
              <w:t>Echipament</w:t>
            </w:r>
          </w:p>
        </w:tc>
        <w:tc>
          <w:tcPr>
            <w:tcW w:w="1984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>
              <w:rPr>
                <w:rFonts w:ascii="Book Antiqua" w:hAnsi="Book Antiqua" w:cs="Book Antiqua"/>
                <w:lang w:val="fr-FR" w:eastAsia="de-DE"/>
              </w:rPr>
              <w:t xml:space="preserve">Partener </w:t>
            </w:r>
          </w:p>
        </w:tc>
        <w:tc>
          <w:tcPr>
            <w:tcW w:w="2088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 w:rsidRPr="00AD4C80">
              <w:rPr>
                <w:rFonts w:ascii="Book Antiqua" w:hAnsi="Book Antiqua" w:cs="Book Antiqua"/>
                <w:lang w:val="fr-FR" w:eastAsia="de-DE"/>
              </w:rPr>
              <w:t>Aprobare</w:t>
            </w:r>
          </w:p>
        </w:tc>
        <w:tc>
          <w:tcPr>
            <w:tcW w:w="1802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  <w:r w:rsidRPr="00AD4C80">
              <w:rPr>
                <w:rFonts w:ascii="Book Antiqua" w:hAnsi="Book Antiqua" w:cs="Book Antiqua"/>
                <w:lang w:val="fr-FR" w:eastAsia="de-DE"/>
              </w:rPr>
              <w:t>Motiv</w:t>
            </w:r>
          </w:p>
        </w:tc>
      </w:tr>
      <w:tr w:rsidR="004C1D60" w:rsidRPr="007A6648" w:rsidTr="00ED2F39">
        <w:trPr>
          <w:trHeight w:val="413"/>
        </w:trPr>
        <w:tc>
          <w:tcPr>
            <w:tcW w:w="586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2512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484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984" w:type="dxa"/>
          </w:tcPr>
          <w:p w:rsidR="004C1D60" w:rsidRPr="00AD4C80" w:rsidRDefault="004C1D60" w:rsidP="00680762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2088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802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</w:tr>
      <w:tr w:rsidR="004C1D60" w:rsidRPr="007A6648" w:rsidTr="00ED2F39">
        <w:trPr>
          <w:trHeight w:val="395"/>
        </w:trPr>
        <w:tc>
          <w:tcPr>
            <w:tcW w:w="586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2512" w:type="dxa"/>
          </w:tcPr>
          <w:p w:rsidR="004C1D6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484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984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2088" w:type="dxa"/>
          </w:tcPr>
          <w:p w:rsidR="004C1D6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  <w:tc>
          <w:tcPr>
            <w:tcW w:w="1802" w:type="dxa"/>
          </w:tcPr>
          <w:p w:rsidR="004C1D60" w:rsidRPr="00AD4C80" w:rsidRDefault="004C1D60" w:rsidP="00A15FC8">
            <w:pPr>
              <w:spacing w:after="0" w:line="240" w:lineRule="auto"/>
              <w:rPr>
                <w:rFonts w:ascii="Book Antiqua" w:hAnsi="Book Antiqua" w:cs="Book Antiqua"/>
                <w:lang w:val="fr-FR" w:eastAsia="de-DE"/>
              </w:rPr>
            </w:pPr>
          </w:p>
        </w:tc>
      </w:tr>
    </w:tbl>
    <w:p w:rsidR="004C1D60" w:rsidRDefault="004C1D60" w:rsidP="00A15FC8">
      <w:pPr>
        <w:spacing w:after="160" w:line="259" w:lineRule="auto"/>
      </w:pPr>
    </w:p>
    <w:p w:rsidR="004C1D60" w:rsidRDefault="004C1D60" w:rsidP="00A15FC8">
      <w:pPr>
        <w:spacing w:after="160" w:line="259" w:lineRule="auto"/>
      </w:pPr>
    </w:p>
    <w:p w:rsidR="004C1D60" w:rsidRPr="00B4705C" w:rsidRDefault="004C1D60" w:rsidP="00A15FC8">
      <w:pPr>
        <w:spacing w:after="160" w:line="259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Director General</w:t>
      </w:r>
    </w:p>
    <w:p w:rsidR="004C1D60" w:rsidRPr="00B4705C" w:rsidRDefault="004C1D60" w:rsidP="00A15FC8">
      <w:pPr>
        <w:spacing w:after="160" w:line="259" w:lineRule="auto"/>
        <w:rPr>
          <w:rFonts w:ascii="Book Antiqua" w:hAnsi="Book Antiqua" w:cs="Book Antiqua"/>
          <w:sz w:val="24"/>
          <w:szCs w:val="24"/>
        </w:rPr>
      </w:pPr>
    </w:p>
    <w:p w:rsidR="004C1D60" w:rsidRPr="00C34EF9" w:rsidRDefault="004C1D60" w:rsidP="0046388F">
      <w:pPr>
        <w:spacing w:after="160" w:line="259" w:lineRule="auto"/>
      </w:pPr>
      <w:r w:rsidRPr="00B4705C">
        <w:rPr>
          <w:rFonts w:ascii="Book Antiqua" w:hAnsi="Book Antiqua" w:cs="Book Antiqua"/>
          <w:sz w:val="24"/>
          <w:szCs w:val="24"/>
        </w:rPr>
        <w:t>Data:</w:t>
      </w:r>
    </w:p>
    <w:sectPr w:rsidR="004C1D60" w:rsidRPr="00C34EF9" w:rsidSect="00302195">
      <w:footerReference w:type="default" r:id="rId7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D60" w:rsidRDefault="004C1D60" w:rsidP="0071165D">
      <w:pPr>
        <w:spacing w:after="0" w:line="240" w:lineRule="auto"/>
      </w:pPr>
      <w:r>
        <w:separator/>
      </w:r>
    </w:p>
  </w:endnote>
  <w:endnote w:type="continuationSeparator" w:id="0">
    <w:p w:rsidR="004C1D60" w:rsidRDefault="004C1D60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D60" w:rsidRDefault="004C1D6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D60" w:rsidRDefault="004C1D60" w:rsidP="0071165D">
      <w:pPr>
        <w:spacing w:after="0" w:line="240" w:lineRule="auto"/>
      </w:pPr>
      <w:r>
        <w:separator/>
      </w:r>
    </w:p>
  </w:footnote>
  <w:footnote w:type="continuationSeparator" w:id="0">
    <w:p w:rsidR="004C1D60" w:rsidRDefault="004C1D60" w:rsidP="007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31635"/>
    <w:rsid w:val="00045065"/>
    <w:rsid w:val="0005380B"/>
    <w:rsid w:val="0005641F"/>
    <w:rsid w:val="000629FD"/>
    <w:rsid w:val="00064CDE"/>
    <w:rsid w:val="00075CC5"/>
    <w:rsid w:val="000839D1"/>
    <w:rsid w:val="000B0C08"/>
    <w:rsid w:val="000B3410"/>
    <w:rsid w:val="000C613C"/>
    <w:rsid w:val="000D7556"/>
    <w:rsid w:val="000E20C7"/>
    <w:rsid w:val="000E3E4E"/>
    <w:rsid w:val="000E7198"/>
    <w:rsid w:val="000F5019"/>
    <w:rsid w:val="0010093C"/>
    <w:rsid w:val="00136CCA"/>
    <w:rsid w:val="00141CC9"/>
    <w:rsid w:val="00152C3B"/>
    <w:rsid w:val="0018375B"/>
    <w:rsid w:val="001D2888"/>
    <w:rsid w:val="001E6F7F"/>
    <w:rsid w:val="00211A6B"/>
    <w:rsid w:val="00214D2B"/>
    <w:rsid w:val="00230C95"/>
    <w:rsid w:val="00292220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743C8"/>
    <w:rsid w:val="003A514B"/>
    <w:rsid w:val="003F0C44"/>
    <w:rsid w:val="00414B14"/>
    <w:rsid w:val="00416E6B"/>
    <w:rsid w:val="0041724E"/>
    <w:rsid w:val="0042109F"/>
    <w:rsid w:val="00432F4C"/>
    <w:rsid w:val="004477E6"/>
    <w:rsid w:val="0046388F"/>
    <w:rsid w:val="004942E5"/>
    <w:rsid w:val="004A3B2A"/>
    <w:rsid w:val="004A59DC"/>
    <w:rsid w:val="004B3DF0"/>
    <w:rsid w:val="004B5E72"/>
    <w:rsid w:val="004C1D60"/>
    <w:rsid w:val="004C32B0"/>
    <w:rsid w:val="004C46F6"/>
    <w:rsid w:val="004D42BA"/>
    <w:rsid w:val="004E16D8"/>
    <w:rsid w:val="004E3DBD"/>
    <w:rsid w:val="0050657C"/>
    <w:rsid w:val="00522330"/>
    <w:rsid w:val="00594F01"/>
    <w:rsid w:val="005B0872"/>
    <w:rsid w:val="005B759F"/>
    <w:rsid w:val="005C7A6E"/>
    <w:rsid w:val="005D51E0"/>
    <w:rsid w:val="005E2E46"/>
    <w:rsid w:val="005F1AFC"/>
    <w:rsid w:val="00651ECF"/>
    <w:rsid w:val="00670957"/>
    <w:rsid w:val="00674957"/>
    <w:rsid w:val="00680762"/>
    <w:rsid w:val="006A03D0"/>
    <w:rsid w:val="006B43A3"/>
    <w:rsid w:val="006C258E"/>
    <w:rsid w:val="006D181C"/>
    <w:rsid w:val="0071165D"/>
    <w:rsid w:val="007128CE"/>
    <w:rsid w:val="00714C90"/>
    <w:rsid w:val="00750DBC"/>
    <w:rsid w:val="00754E41"/>
    <w:rsid w:val="007934CC"/>
    <w:rsid w:val="007A6648"/>
    <w:rsid w:val="007B0CC6"/>
    <w:rsid w:val="00833292"/>
    <w:rsid w:val="008564AF"/>
    <w:rsid w:val="008624E3"/>
    <w:rsid w:val="008D125C"/>
    <w:rsid w:val="00905C82"/>
    <w:rsid w:val="00915CD1"/>
    <w:rsid w:val="00955209"/>
    <w:rsid w:val="00977D4F"/>
    <w:rsid w:val="009E4665"/>
    <w:rsid w:val="009F2B4F"/>
    <w:rsid w:val="00A15007"/>
    <w:rsid w:val="00A15D00"/>
    <w:rsid w:val="00A15FC8"/>
    <w:rsid w:val="00A46D7F"/>
    <w:rsid w:val="00A501F0"/>
    <w:rsid w:val="00A63066"/>
    <w:rsid w:val="00AA2A7B"/>
    <w:rsid w:val="00AD4C80"/>
    <w:rsid w:val="00AF06ED"/>
    <w:rsid w:val="00B16C47"/>
    <w:rsid w:val="00B2583E"/>
    <w:rsid w:val="00B4705C"/>
    <w:rsid w:val="00B563E3"/>
    <w:rsid w:val="00B857CB"/>
    <w:rsid w:val="00BF2F78"/>
    <w:rsid w:val="00C00F08"/>
    <w:rsid w:val="00C11B3C"/>
    <w:rsid w:val="00C140A3"/>
    <w:rsid w:val="00C248BF"/>
    <w:rsid w:val="00C34EF9"/>
    <w:rsid w:val="00C54B04"/>
    <w:rsid w:val="00C82359"/>
    <w:rsid w:val="00C87D4D"/>
    <w:rsid w:val="00CA3BDD"/>
    <w:rsid w:val="00CA67FB"/>
    <w:rsid w:val="00CE1CFC"/>
    <w:rsid w:val="00D4384F"/>
    <w:rsid w:val="00D56E71"/>
    <w:rsid w:val="00D67CA4"/>
    <w:rsid w:val="00D87614"/>
    <w:rsid w:val="00D90CC0"/>
    <w:rsid w:val="00D910B5"/>
    <w:rsid w:val="00DB522E"/>
    <w:rsid w:val="00DC2E4B"/>
    <w:rsid w:val="00DC4C1E"/>
    <w:rsid w:val="00DD22A2"/>
    <w:rsid w:val="00DD2D23"/>
    <w:rsid w:val="00DD7E08"/>
    <w:rsid w:val="00DF1A7B"/>
    <w:rsid w:val="00E10827"/>
    <w:rsid w:val="00E13414"/>
    <w:rsid w:val="00E50CA6"/>
    <w:rsid w:val="00E57AE0"/>
    <w:rsid w:val="00E62E62"/>
    <w:rsid w:val="00EB4B52"/>
    <w:rsid w:val="00EC6207"/>
    <w:rsid w:val="00ED2F39"/>
    <w:rsid w:val="00ED72D1"/>
    <w:rsid w:val="00EE17F1"/>
    <w:rsid w:val="00EE206F"/>
    <w:rsid w:val="00F1572C"/>
    <w:rsid w:val="00F335E7"/>
    <w:rsid w:val="00F358E3"/>
    <w:rsid w:val="00F533F9"/>
    <w:rsid w:val="00F62B38"/>
    <w:rsid w:val="00F71D4A"/>
    <w:rsid w:val="00F81503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F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30</Words>
  <Characters>172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18</cp:revision>
  <cp:lastPrinted>2014-12-08T14:14:00Z</cp:lastPrinted>
  <dcterms:created xsi:type="dcterms:W3CDTF">2014-12-08T10:39:00Z</dcterms:created>
  <dcterms:modified xsi:type="dcterms:W3CDTF">2015-02-07T16:01:00Z</dcterms:modified>
</cp:coreProperties>
</file>