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252" w:rsidRDefault="00780252" w:rsidP="00A15FC8">
      <w:pPr>
        <w:spacing w:after="0" w:line="240" w:lineRule="auto"/>
        <w:rPr>
          <w:rFonts w:ascii="Book Antiqua" w:hAnsi="Book Antiqua" w:cs="Book Antiqua"/>
          <w:b/>
          <w:bCs/>
          <w:sz w:val="24"/>
          <w:szCs w:val="24"/>
          <w:lang w:val="fr-FR" w:eastAsia="de-DE"/>
        </w:rPr>
      </w:pPr>
    </w:p>
    <w:p w:rsidR="00780252" w:rsidRDefault="00780252" w:rsidP="00A15FC8">
      <w:pPr>
        <w:spacing w:after="0" w:line="240" w:lineRule="auto"/>
        <w:rPr>
          <w:rFonts w:ascii="Book Antiqua" w:hAnsi="Book Antiqua" w:cs="Book Antiqua"/>
          <w:b/>
          <w:bCs/>
          <w:sz w:val="24"/>
          <w:szCs w:val="24"/>
          <w:lang w:val="fr-FR" w:eastAsia="de-DE"/>
        </w:rPr>
      </w:pPr>
    </w:p>
    <w:p w:rsidR="00780252" w:rsidRDefault="00780252" w:rsidP="00A15FC8">
      <w:pPr>
        <w:spacing w:after="0" w:line="240" w:lineRule="auto"/>
        <w:rPr>
          <w:rFonts w:ascii="Book Antiqua" w:hAnsi="Book Antiqua" w:cs="Book Antiqua"/>
          <w:b/>
          <w:bCs/>
          <w:sz w:val="24"/>
          <w:szCs w:val="24"/>
          <w:lang w:val="fr-FR" w:eastAsia="de-DE"/>
        </w:rPr>
      </w:pPr>
      <w:r>
        <w:rPr>
          <w:rFonts w:ascii="Book Antiqua" w:hAnsi="Book Antiqua" w:cs="Book Antiqua"/>
          <w:b/>
          <w:bCs/>
          <w:sz w:val="24"/>
          <w:szCs w:val="24"/>
          <w:lang w:val="fr-FR" w:eastAsia="de-DE"/>
        </w:rPr>
        <w:t xml:space="preserve">Anexa P-07-01 </w:t>
      </w:r>
    </w:p>
    <w:p w:rsidR="00780252" w:rsidRDefault="00780252" w:rsidP="00A15FC8">
      <w:pPr>
        <w:spacing w:after="0" w:line="240" w:lineRule="auto"/>
        <w:rPr>
          <w:rFonts w:ascii="Book Antiqua" w:hAnsi="Book Antiqua" w:cs="Book Antiqua"/>
          <w:b/>
          <w:bCs/>
          <w:sz w:val="24"/>
          <w:szCs w:val="24"/>
          <w:lang w:val="fr-FR" w:eastAsia="de-DE"/>
        </w:rPr>
      </w:pPr>
      <w:r w:rsidRPr="00A15FC8">
        <w:rPr>
          <w:rFonts w:ascii="Book Antiqua" w:hAnsi="Book Antiqua" w:cs="Book Antiqua"/>
          <w:b/>
          <w:bCs/>
          <w:sz w:val="24"/>
          <w:szCs w:val="24"/>
          <w:lang w:val="fr-FR" w:eastAsia="de-DE"/>
        </w:rPr>
        <w:t xml:space="preserve"> </w:t>
      </w:r>
    </w:p>
    <w:p w:rsidR="00780252" w:rsidRDefault="00780252" w:rsidP="00A15FC8">
      <w:pPr>
        <w:spacing w:after="0" w:line="240" w:lineRule="auto"/>
        <w:rPr>
          <w:rFonts w:ascii="Book Antiqua" w:hAnsi="Book Antiqua" w:cs="Book Antiqua"/>
          <w:b/>
          <w:bCs/>
          <w:sz w:val="24"/>
          <w:szCs w:val="24"/>
          <w:lang w:val="fr-FR" w:eastAsia="de-DE"/>
        </w:rPr>
      </w:pPr>
      <w:r w:rsidRPr="00A15FC8">
        <w:rPr>
          <w:rFonts w:ascii="Book Antiqua" w:hAnsi="Book Antiqua" w:cs="Book Antiqua"/>
          <w:b/>
          <w:bCs/>
          <w:sz w:val="24"/>
          <w:szCs w:val="24"/>
          <w:lang w:val="fr-FR" w:eastAsia="de-DE"/>
        </w:rPr>
        <w:t xml:space="preserve">Utilizatori cu drept de acces de la distanta la reteaua </w:t>
      </w:r>
      <w:r>
        <w:rPr>
          <w:rFonts w:ascii="Book Antiqua" w:hAnsi="Book Antiqua" w:cs="Book Antiqua"/>
          <w:b/>
          <w:bCs/>
          <w:sz w:val="24"/>
          <w:szCs w:val="24"/>
          <w:lang w:val="fr-FR" w:eastAsia="de-DE"/>
        </w:rPr>
        <w:t>SC ABC SRL</w:t>
      </w:r>
    </w:p>
    <w:p w:rsidR="00780252" w:rsidRDefault="00780252" w:rsidP="00A15FC8">
      <w:pPr>
        <w:spacing w:after="0" w:line="240" w:lineRule="auto"/>
        <w:rPr>
          <w:rFonts w:ascii="Book Antiqua" w:hAnsi="Book Antiqua" w:cs="Book Antiqua"/>
          <w:b/>
          <w:bCs/>
          <w:sz w:val="24"/>
          <w:szCs w:val="24"/>
          <w:lang w:val="fr-FR" w:eastAsia="de-DE"/>
        </w:rPr>
      </w:pPr>
      <w:r>
        <w:rPr>
          <w:rFonts w:ascii="Book Antiqua" w:hAnsi="Book Antiqua" w:cs="Book Antiqua"/>
          <w:b/>
          <w:bCs/>
          <w:sz w:val="24"/>
          <w:szCs w:val="24"/>
          <w:lang w:val="fr-FR" w:eastAsia="de-DE"/>
        </w:rPr>
        <w:t>Angajati departament ………….</w:t>
      </w:r>
    </w:p>
    <w:p w:rsidR="00780252" w:rsidRPr="00A15FC8" w:rsidRDefault="00780252" w:rsidP="00A15FC8">
      <w:pPr>
        <w:spacing w:after="0" w:line="240" w:lineRule="auto"/>
        <w:rPr>
          <w:rFonts w:ascii="Book Antiqua" w:hAnsi="Book Antiqua" w:cs="Book Antiqua"/>
          <w:sz w:val="20"/>
          <w:szCs w:val="20"/>
          <w:lang w:val="fr-FR" w:eastAsia="de-DE"/>
        </w:rPr>
      </w:pPr>
    </w:p>
    <w:tbl>
      <w:tblPr>
        <w:tblW w:w="104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17"/>
        <w:gridCol w:w="2574"/>
        <w:gridCol w:w="1487"/>
        <w:gridCol w:w="2018"/>
        <w:gridCol w:w="2122"/>
        <w:gridCol w:w="1838"/>
      </w:tblGrid>
      <w:tr w:rsidR="00780252" w:rsidRPr="00305702">
        <w:trPr>
          <w:trHeight w:val="413"/>
        </w:trPr>
        <w:tc>
          <w:tcPr>
            <w:tcW w:w="417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  <w:r w:rsidRPr="00A15FC8"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  <w:t>#</w:t>
            </w:r>
          </w:p>
        </w:tc>
        <w:tc>
          <w:tcPr>
            <w:tcW w:w="2574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  <w:r w:rsidRPr="00A15FC8"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  <w:t>Nume</w:t>
            </w:r>
          </w:p>
        </w:tc>
        <w:tc>
          <w:tcPr>
            <w:tcW w:w="1487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  <w:r w:rsidRPr="00A15FC8"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  <w:t>Echipamente</w:t>
            </w:r>
          </w:p>
        </w:tc>
        <w:tc>
          <w:tcPr>
            <w:tcW w:w="201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  <w:r w:rsidRPr="00A15FC8"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  <w:t>Departament</w:t>
            </w:r>
          </w:p>
        </w:tc>
        <w:tc>
          <w:tcPr>
            <w:tcW w:w="2122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  <w:r w:rsidRPr="00A15FC8"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  <w:t>Aprobare</w:t>
            </w:r>
          </w:p>
        </w:tc>
        <w:tc>
          <w:tcPr>
            <w:tcW w:w="183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  <w:r w:rsidRPr="00A15FC8"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  <w:t>Motiv</w:t>
            </w:r>
          </w:p>
        </w:tc>
      </w:tr>
      <w:tr w:rsidR="00780252" w:rsidRPr="00305702">
        <w:trPr>
          <w:trHeight w:val="332"/>
        </w:trPr>
        <w:tc>
          <w:tcPr>
            <w:tcW w:w="417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574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487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01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122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83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</w:tr>
      <w:tr w:rsidR="00780252" w:rsidRPr="00305702">
        <w:trPr>
          <w:trHeight w:val="350"/>
        </w:trPr>
        <w:tc>
          <w:tcPr>
            <w:tcW w:w="417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574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487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01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122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83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</w:tr>
      <w:tr w:rsidR="00780252" w:rsidRPr="00305702">
        <w:trPr>
          <w:trHeight w:val="350"/>
        </w:trPr>
        <w:tc>
          <w:tcPr>
            <w:tcW w:w="417" w:type="dxa"/>
          </w:tcPr>
          <w:p w:rsidR="00780252" w:rsidRPr="00A15FC8" w:rsidRDefault="00780252" w:rsidP="003D5C26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574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487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01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122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83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</w:tr>
      <w:tr w:rsidR="00780252" w:rsidRPr="00305702">
        <w:trPr>
          <w:trHeight w:val="458"/>
        </w:trPr>
        <w:tc>
          <w:tcPr>
            <w:tcW w:w="417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574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487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018" w:type="dxa"/>
          </w:tcPr>
          <w:p w:rsidR="00780252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122" w:type="dxa"/>
          </w:tcPr>
          <w:p w:rsidR="00780252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838" w:type="dxa"/>
          </w:tcPr>
          <w:p w:rsidR="00780252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</w:tr>
      <w:tr w:rsidR="00780252" w:rsidRPr="00305702">
        <w:trPr>
          <w:trHeight w:val="377"/>
        </w:trPr>
        <w:tc>
          <w:tcPr>
            <w:tcW w:w="417" w:type="dxa"/>
          </w:tcPr>
          <w:p w:rsidR="00780252" w:rsidRPr="00A15FC8" w:rsidRDefault="00780252" w:rsidP="003D5C26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574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487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01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122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83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</w:tr>
      <w:tr w:rsidR="00780252" w:rsidRPr="00305702">
        <w:trPr>
          <w:trHeight w:val="377"/>
        </w:trPr>
        <w:tc>
          <w:tcPr>
            <w:tcW w:w="417" w:type="dxa"/>
          </w:tcPr>
          <w:p w:rsidR="00780252" w:rsidRDefault="00780252" w:rsidP="003D5C26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574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487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01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122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83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</w:tr>
      <w:tr w:rsidR="00780252" w:rsidRPr="00305702">
        <w:trPr>
          <w:trHeight w:val="395"/>
        </w:trPr>
        <w:tc>
          <w:tcPr>
            <w:tcW w:w="417" w:type="dxa"/>
          </w:tcPr>
          <w:p w:rsidR="00780252" w:rsidRPr="00A15FC8" w:rsidRDefault="00780252" w:rsidP="003D5C26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574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487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01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122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83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</w:tr>
      <w:tr w:rsidR="00780252" w:rsidRPr="00305702">
        <w:trPr>
          <w:trHeight w:val="350"/>
        </w:trPr>
        <w:tc>
          <w:tcPr>
            <w:tcW w:w="417" w:type="dxa"/>
          </w:tcPr>
          <w:p w:rsidR="00780252" w:rsidRPr="00A15FC8" w:rsidRDefault="00780252" w:rsidP="003D5C26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574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487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01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122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83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</w:tr>
      <w:tr w:rsidR="00780252" w:rsidRPr="00305702">
        <w:trPr>
          <w:trHeight w:val="350"/>
        </w:trPr>
        <w:tc>
          <w:tcPr>
            <w:tcW w:w="417" w:type="dxa"/>
          </w:tcPr>
          <w:p w:rsidR="00780252" w:rsidRPr="00A15FC8" w:rsidRDefault="00780252" w:rsidP="003D5C26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574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487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01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2122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  <w:tc>
          <w:tcPr>
            <w:tcW w:w="1838" w:type="dxa"/>
          </w:tcPr>
          <w:p w:rsidR="00780252" w:rsidRPr="00A15FC8" w:rsidRDefault="00780252" w:rsidP="00A15FC8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fr-FR" w:eastAsia="de-DE"/>
              </w:rPr>
            </w:pPr>
          </w:p>
        </w:tc>
      </w:tr>
    </w:tbl>
    <w:p w:rsidR="00780252" w:rsidRDefault="00780252" w:rsidP="000F28BC">
      <w:pPr>
        <w:spacing w:after="0" w:line="240" w:lineRule="auto"/>
        <w:rPr>
          <w:rFonts w:ascii="Book Antiqua" w:hAnsi="Book Antiqua" w:cs="Book Antiqua"/>
          <w:sz w:val="20"/>
          <w:szCs w:val="20"/>
          <w:lang w:val="fr-FR" w:eastAsia="de-DE"/>
        </w:rPr>
      </w:pPr>
    </w:p>
    <w:p w:rsidR="00780252" w:rsidRDefault="00780252" w:rsidP="000F28BC">
      <w:pPr>
        <w:spacing w:after="0" w:line="240" w:lineRule="auto"/>
        <w:rPr>
          <w:rFonts w:ascii="Book Antiqua" w:hAnsi="Book Antiqua" w:cs="Book Antiqua"/>
          <w:sz w:val="20"/>
          <w:szCs w:val="20"/>
          <w:lang w:val="fr-FR" w:eastAsia="de-DE"/>
        </w:rPr>
      </w:pPr>
      <w:r>
        <w:rPr>
          <w:rFonts w:ascii="Book Antiqua" w:hAnsi="Book Antiqua" w:cs="Book Antiqua"/>
          <w:sz w:val="20"/>
          <w:szCs w:val="20"/>
          <w:lang w:val="fr-FR" w:eastAsia="de-DE"/>
        </w:rPr>
        <w:t>Director departament …….</w:t>
      </w:r>
    </w:p>
    <w:p w:rsidR="00780252" w:rsidRDefault="00780252" w:rsidP="000F28BC">
      <w:pPr>
        <w:spacing w:after="0" w:line="240" w:lineRule="auto"/>
        <w:rPr>
          <w:rFonts w:ascii="Book Antiqua" w:hAnsi="Book Antiqua" w:cs="Book Antiqua"/>
          <w:sz w:val="20"/>
          <w:szCs w:val="20"/>
          <w:lang w:val="fr-FR" w:eastAsia="de-DE"/>
        </w:rPr>
      </w:pPr>
    </w:p>
    <w:p w:rsidR="00780252" w:rsidRDefault="00780252" w:rsidP="000F28BC">
      <w:pPr>
        <w:spacing w:after="0" w:line="240" w:lineRule="auto"/>
        <w:rPr>
          <w:rFonts w:ascii="Book Antiqua" w:hAnsi="Book Antiqua" w:cs="Book Antiqua"/>
          <w:sz w:val="20"/>
          <w:szCs w:val="20"/>
          <w:lang w:val="fr-FR" w:eastAsia="de-DE"/>
        </w:rPr>
      </w:pPr>
    </w:p>
    <w:p w:rsidR="00780252" w:rsidRDefault="00780252" w:rsidP="000F28BC">
      <w:pPr>
        <w:spacing w:after="0" w:line="240" w:lineRule="auto"/>
        <w:rPr>
          <w:rFonts w:ascii="Book Antiqua" w:hAnsi="Book Antiqua" w:cs="Book Antiqua"/>
          <w:sz w:val="20"/>
          <w:szCs w:val="20"/>
          <w:lang w:val="fr-FR" w:eastAsia="de-DE"/>
        </w:rPr>
      </w:pPr>
    </w:p>
    <w:p w:rsidR="00780252" w:rsidRPr="00A15FC8" w:rsidRDefault="00780252" w:rsidP="000F28BC">
      <w:pPr>
        <w:spacing w:after="0" w:line="240" w:lineRule="auto"/>
        <w:rPr>
          <w:rFonts w:ascii="Book Antiqua" w:hAnsi="Book Antiqua" w:cs="Book Antiqua"/>
          <w:sz w:val="20"/>
          <w:szCs w:val="20"/>
          <w:lang w:val="fr-FR" w:eastAsia="de-DE"/>
        </w:rPr>
      </w:pPr>
      <w:r>
        <w:rPr>
          <w:rFonts w:ascii="Book Antiqua" w:hAnsi="Book Antiqua" w:cs="Book Antiqua"/>
          <w:sz w:val="20"/>
          <w:szCs w:val="20"/>
          <w:lang w:val="fr-FR" w:eastAsia="de-DE"/>
        </w:rPr>
        <w:t>Data :</w:t>
      </w:r>
    </w:p>
    <w:sectPr w:rsidR="00780252" w:rsidRPr="00A15FC8" w:rsidSect="00302195">
      <w:headerReference w:type="default" r:id="rId7"/>
      <w:footerReference w:type="default" r:id="rId8"/>
      <w:pgSz w:w="12240" w:h="15840"/>
      <w:pgMar w:top="1440" w:right="1440" w:bottom="1440" w:left="1440" w:header="270" w:footer="4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252" w:rsidRDefault="00780252" w:rsidP="0071165D">
      <w:pPr>
        <w:spacing w:after="0" w:line="240" w:lineRule="auto"/>
      </w:pPr>
      <w:r>
        <w:separator/>
      </w:r>
    </w:p>
  </w:endnote>
  <w:endnote w:type="continuationSeparator" w:id="0">
    <w:p w:rsidR="00780252" w:rsidRDefault="00780252" w:rsidP="007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252" w:rsidRDefault="00780252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252" w:rsidRDefault="00780252" w:rsidP="0071165D">
      <w:pPr>
        <w:spacing w:after="0" w:line="240" w:lineRule="auto"/>
      </w:pPr>
      <w:r>
        <w:separator/>
      </w:r>
    </w:p>
  </w:footnote>
  <w:footnote w:type="continuationSeparator" w:id="0">
    <w:p w:rsidR="00780252" w:rsidRDefault="00780252" w:rsidP="007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252" w:rsidRPr="00671431" w:rsidRDefault="00780252" w:rsidP="006714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43"/>
    <w:multiLevelType w:val="hybridMultilevel"/>
    <w:tmpl w:val="E926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2875153"/>
    <w:multiLevelType w:val="hybridMultilevel"/>
    <w:tmpl w:val="85B886DA"/>
    <w:lvl w:ilvl="0" w:tplc="DEA85006">
      <w:start w:val="1"/>
      <w:numFmt w:val="upp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265C3E04"/>
    <w:multiLevelType w:val="hybridMultilevel"/>
    <w:tmpl w:val="17E4D324"/>
    <w:lvl w:ilvl="0" w:tplc="0322A89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FB09C8"/>
    <w:multiLevelType w:val="hybridMultilevel"/>
    <w:tmpl w:val="F5EC0D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2C336BCC"/>
    <w:multiLevelType w:val="hybridMultilevel"/>
    <w:tmpl w:val="640464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C5D3692"/>
    <w:multiLevelType w:val="hybridMultilevel"/>
    <w:tmpl w:val="724C54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FF21A74"/>
    <w:multiLevelType w:val="hybridMultilevel"/>
    <w:tmpl w:val="EFB6B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B3D52"/>
    <w:multiLevelType w:val="multilevel"/>
    <w:tmpl w:val="CA688E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34EC07B1"/>
    <w:multiLevelType w:val="hybridMultilevel"/>
    <w:tmpl w:val="DB4C9786"/>
    <w:lvl w:ilvl="0" w:tplc="9B5A308C">
      <w:start w:val="2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92D34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9D140C4"/>
    <w:multiLevelType w:val="hybridMultilevel"/>
    <w:tmpl w:val="AAFE6DDA"/>
    <w:lvl w:ilvl="0" w:tplc="9C3C5B58">
      <w:start w:val="4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F15103"/>
    <w:multiLevelType w:val="hybridMultilevel"/>
    <w:tmpl w:val="9656F0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3EB581C"/>
    <w:multiLevelType w:val="hybridMultilevel"/>
    <w:tmpl w:val="9FEE1F2C"/>
    <w:lvl w:ilvl="0" w:tplc="23225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3FA7D68">
      <w:numFmt w:val="none"/>
      <w:lvlText w:val=""/>
      <w:lvlJc w:val="left"/>
      <w:pPr>
        <w:tabs>
          <w:tab w:val="num" w:pos="360"/>
        </w:tabs>
      </w:pPr>
    </w:lvl>
    <w:lvl w:ilvl="2" w:tplc="A4EEC358">
      <w:numFmt w:val="none"/>
      <w:lvlText w:val=""/>
      <w:lvlJc w:val="left"/>
      <w:pPr>
        <w:tabs>
          <w:tab w:val="num" w:pos="360"/>
        </w:tabs>
      </w:pPr>
    </w:lvl>
    <w:lvl w:ilvl="3" w:tplc="92AAFD06">
      <w:numFmt w:val="none"/>
      <w:lvlText w:val=""/>
      <w:lvlJc w:val="left"/>
      <w:pPr>
        <w:tabs>
          <w:tab w:val="num" w:pos="360"/>
        </w:tabs>
      </w:pPr>
    </w:lvl>
    <w:lvl w:ilvl="4" w:tplc="6CA2F4E0">
      <w:numFmt w:val="none"/>
      <w:lvlText w:val=""/>
      <w:lvlJc w:val="left"/>
      <w:pPr>
        <w:tabs>
          <w:tab w:val="num" w:pos="360"/>
        </w:tabs>
      </w:pPr>
    </w:lvl>
    <w:lvl w:ilvl="5" w:tplc="BDCCB47A">
      <w:numFmt w:val="none"/>
      <w:lvlText w:val=""/>
      <w:lvlJc w:val="left"/>
      <w:pPr>
        <w:tabs>
          <w:tab w:val="num" w:pos="360"/>
        </w:tabs>
      </w:pPr>
    </w:lvl>
    <w:lvl w:ilvl="6" w:tplc="4ECAECBE">
      <w:numFmt w:val="none"/>
      <w:lvlText w:val=""/>
      <w:lvlJc w:val="left"/>
      <w:pPr>
        <w:tabs>
          <w:tab w:val="num" w:pos="360"/>
        </w:tabs>
      </w:pPr>
    </w:lvl>
    <w:lvl w:ilvl="7" w:tplc="D2324E8C">
      <w:numFmt w:val="none"/>
      <w:lvlText w:val=""/>
      <w:lvlJc w:val="left"/>
      <w:pPr>
        <w:tabs>
          <w:tab w:val="num" w:pos="360"/>
        </w:tabs>
      </w:pPr>
    </w:lvl>
    <w:lvl w:ilvl="8" w:tplc="DD4EBCC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449C6623"/>
    <w:multiLevelType w:val="hybridMultilevel"/>
    <w:tmpl w:val="4E9AC346"/>
    <w:lvl w:ilvl="0" w:tplc="0322A894">
      <w:start w:val="1"/>
      <w:numFmt w:val="bullet"/>
      <w:lvlText w:val=""/>
      <w:lvlJc w:val="left"/>
      <w:pPr>
        <w:tabs>
          <w:tab w:val="num" w:pos="420"/>
        </w:tabs>
        <w:ind w:left="4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4">
    <w:nsid w:val="466B2986"/>
    <w:multiLevelType w:val="hybridMultilevel"/>
    <w:tmpl w:val="52B2E1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61319"/>
    <w:multiLevelType w:val="hybridMultilevel"/>
    <w:tmpl w:val="A184C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4A94472C"/>
    <w:multiLevelType w:val="hybridMultilevel"/>
    <w:tmpl w:val="1EC81EB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3A297A"/>
    <w:multiLevelType w:val="hybridMultilevel"/>
    <w:tmpl w:val="E5C2CE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4F890CDD"/>
    <w:multiLevelType w:val="hybridMultilevel"/>
    <w:tmpl w:val="74C08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478B0"/>
    <w:multiLevelType w:val="singleLevel"/>
    <w:tmpl w:val="79F07E0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>
    <w:nsid w:val="641B2C31"/>
    <w:multiLevelType w:val="hybridMultilevel"/>
    <w:tmpl w:val="016256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02F006D"/>
    <w:multiLevelType w:val="hybridMultilevel"/>
    <w:tmpl w:val="A23E8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13"/>
  </w:num>
  <w:num w:numId="9">
    <w:abstractNumId w:val="2"/>
  </w:num>
  <w:num w:numId="10">
    <w:abstractNumId w:val="0"/>
  </w:num>
  <w:num w:numId="11">
    <w:abstractNumId w:val="6"/>
  </w:num>
  <w:num w:numId="12">
    <w:abstractNumId w:val="15"/>
  </w:num>
  <w:num w:numId="13">
    <w:abstractNumId w:val="5"/>
  </w:num>
  <w:num w:numId="14">
    <w:abstractNumId w:val="3"/>
  </w:num>
  <w:num w:numId="15">
    <w:abstractNumId w:val="14"/>
  </w:num>
  <w:num w:numId="16">
    <w:abstractNumId w:val="4"/>
  </w:num>
  <w:num w:numId="17">
    <w:abstractNumId w:val="17"/>
  </w:num>
  <w:num w:numId="18">
    <w:abstractNumId w:val="20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165D"/>
    <w:rsid w:val="00031635"/>
    <w:rsid w:val="00045065"/>
    <w:rsid w:val="0005641F"/>
    <w:rsid w:val="00064CDE"/>
    <w:rsid w:val="000839D1"/>
    <w:rsid w:val="000D7556"/>
    <w:rsid w:val="000E20C7"/>
    <w:rsid w:val="000E3E4E"/>
    <w:rsid w:val="000E7198"/>
    <w:rsid w:val="000F28BC"/>
    <w:rsid w:val="0010093C"/>
    <w:rsid w:val="00136CCA"/>
    <w:rsid w:val="00141CC9"/>
    <w:rsid w:val="00152C3B"/>
    <w:rsid w:val="001E6F7F"/>
    <w:rsid w:val="00211A6B"/>
    <w:rsid w:val="00214D2B"/>
    <w:rsid w:val="00216ADD"/>
    <w:rsid w:val="00230C95"/>
    <w:rsid w:val="002B1829"/>
    <w:rsid w:val="002B316A"/>
    <w:rsid w:val="002B66A3"/>
    <w:rsid w:val="002C2E31"/>
    <w:rsid w:val="003016D5"/>
    <w:rsid w:val="00301FC7"/>
    <w:rsid w:val="00302195"/>
    <w:rsid w:val="00303F62"/>
    <w:rsid w:val="00305702"/>
    <w:rsid w:val="00315EC6"/>
    <w:rsid w:val="00334E1C"/>
    <w:rsid w:val="003743C8"/>
    <w:rsid w:val="003A514B"/>
    <w:rsid w:val="003D5C26"/>
    <w:rsid w:val="003F0C44"/>
    <w:rsid w:val="00414B14"/>
    <w:rsid w:val="00416E6B"/>
    <w:rsid w:val="0041724E"/>
    <w:rsid w:val="0042109F"/>
    <w:rsid w:val="00432F4C"/>
    <w:rsid w:val="004942E5"/>
    <w:rsid w:val="004A3B2A"/>
    <w:rsid w:val="004A59DC"/>
    <w:rsid w:val="004B3DF0"/>
    <w:rsid w:val="004B5E72"/>
    <w:rsid w:val="004C32B0"/>
    <w:rsid w:val="004C46F6"/>
    <w:rsid w:val="004E16D8"/>
    <w:rsid w:val="004E3DBD"/>
    <w:rsid w:val="0050657C"/>
    <w:rsid w:val="00522330"/>
    <w:rsid w:val="00594F01"/>
    <w:rsid w:val="005B759F"/>
    <w:rsid w:val="005C7A6E"/>
    <w:rsid w:val="005D51E0"/>
    <w:rsid w:val="005E2E46"/>
    <w:rsid w:val="005F1AFC"/>
    <w:rsid w:val="00621D15"/>
    <w:rsid w:val="00651ECF"/>
    <w:rsid w:val="00670957"/>
    <w:rsid w:val="00671431"/>
    <w:rsid w:val="00674957"/>
    <w:rsid w:val="00686D33"/>
    <w:rsid w:val="00687AD8"/>
    <w:rsid w:val="006A03D0"/>
    <w:rsid w:val="006C258E"/>
    <w:rsid w:val="006D181C"/>
    <w:rsid w:val="0071165D"/>
    <w:rsid w:val="00714C90"/>
    <w:rsid w:val="00750DBC"/>
    <w:rsid w:val="00754E41"/>
    <w:rsid w:val="00780252"/>
    <w:rsid w:val="007934CC"/>
    <w:rsid w:val="007B0CC6"/>
    <w:rsid w:val="0081601E"/>
    <w:rsid w:val="00826118"/>
    <w:rsid w:val="00833292"/>
    <w:rsid w:val="00852F55"/>
    <w:rsid w:val="008564AF"/>
    <w:rsid w:val="008624E3"/>
    <w:rsid w:val="008D125C"/>
    <w:rsid w:val="008F5067"/>
    <w:rsid w:val="00915CD1"/>
    <w:rsid w:val="00977D4F"/>
    <w:rsid w:val="009F2B4F"/>
    <w:rsid w:val="00A15007"/>
    <w:rsid w:val="00A15D00"/>
    <w:rsid w:val="00A15FC8"/>
    <w:rsid w:val="00A32E45"/>
    <w:rsid w:val="00A46D7F"/>
    <w:rsid w:val="00A501F0"/>
    <w:rsid w:val="00A63066"/>
    <w:rsid w:val="00A7402C"/>
    <w:rsid w:val="00AC6595"/>
    <w:rsid w:val="00AF06ED"/>
    <w:rsid w:val="00B16C47"/>
    <w:rsid w:val="00B2583E"/>
    <w:rsid w:val="00B563E3"/>
    <w:rsid w:val="00B857CB"/>
    <w:rsid w:val="00BB40EA"/>
    <w:rsid w:val="00BF2F78"/>
    <w:rsid w:val="00C00F08"/>
    <w:rsid w:val="00C248BF"/>
    <w:rsid w:val="00C34EF9"/>
    <w:rsid w:val="00C54B04"/>
    <w:rsid w:val="00C6686C"/>
    <w:rsid w:val="00C82359"/>
    <w:rsid w:val="00C87D4D"/>
    <w:rsid w:val="00CA3BDD"/>
    <w:rsid w:val="00CA67FB"/>
    <w:rsid w:val="00CD3623"/>
    <w:rsid w:val="00CE1CFC"/>
    <w:rsid w:val="00D4384F"/>
    <w:rsid w:val="00D56E71"/>
    <w:rsid w:val="00D67CA4"/>
    <w:rsid w:val="00D87614"/>
    <w:rsid w:val="00D910B5"/>
    <w:rsid w:val="00DB522E"/>
    <w:rsid w:val="00DC2E4B"/>
    <w:rsid w:val="00DC4C1E"/>
    <w:rsid w:val="00DD7E08"/>
    <w:rsid w:val="00DF1A7B"/>
    <w:rsid w:val="00E10827"/>
    <w:rsid w:val="00E13414"/>
    <w:rsid w:val="00E62E62"/>
    <w:rsid w:val="00EA2BED"/>
    <w:rsid w:val="00ED72D1"/>
    <w:rsid w:val="00EE17F1"/>
    <w:rsid w:val="00F1572C"/>
    <w:rsid w:val="00F335E7"/>
    <w:rsid w:val="00F358E3"/>
    <w:rsid w:val="00F533F9"/>
    <w:rsid w:val="00F62B38"/>
    <w:rsid w:val="00F675C1"/>
    <w:rsid w:val="00F71D4A"/>
    <w:rsid w:val="00F81503"/>
    <w:rsid w:val="00FB2E53"/>
    <w:rsid w:val="00FE09A6"/>
    <w:rsid w:val="00FE4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4A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57C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57CB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0219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02195"/>
    <w:pPr>
      <w:keepNext/>
      <w:spacing w:after="0" w:line="240" w:lineRule="auto"/>
      <w:ind w:left="4320"/>
      <w:outlineLvl w:val="5"/>
    </w:pPr>
    <w:rPr>
      <w:rFonts w:ascii="Arial" w:eastAsia="Times New Roman" w:hAnsi="Arial" w:cs="Arial"/>
      <w:sz w:val="28"/>
      <w:szCs w:val="28"/>
      <w:lang w:val="ro-RO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57CB"/>
    <w:pPr>
      <w:keepNext/>
      <w:keepLines/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857CB"/>
    <w:pPr>
      <w:keepNext/>
      <w:keepLines/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857C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857CB"/>
    <w:rPr>
      <w:rFonts w:ascii="Cambria" w:hAnsi="Cambria" w:cs="Cambria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02195"/>
    <w:rPr>
      <w:rFonts w:ascii="Arial" w:hAnsi="Arial" w:cs="Arial"/>
      <w:sz w:val="20"/>
      <w:szCs w:val="20"/>
      <w:lang w:val="ro-RO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857CB"/>
    <w:rPr>
      <w:rFonts w:ascii="Cambria" w:hAnsi="Cambria" w:cs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857CB"/>
    <w:rPr>
      <w:rFonts w:ascii="Cambria" w:hAnsi="Cambria" w:cs="Cambria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1165D"/>
  </w:style>
  <w:style w:type="paragraph" w:styleId="Footer">
    <w:name w:val="footer"/>
    <w:basedOn w:val="Normal"/>
    <w:link w:val="Foot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1165D"/>
  </w:style>
  <w:style w:type="paragraph" w:styleId="BalloonText">
    <w:name w:val="Balloon Text"/>
    <w:basedOn w:val="Normal"/>
    <w:link w:val="BalloonTextChar"/>
    <w:uiPriority w:val="99"/>
    <w:semiHidden/>
    <w:rsid w:val="0071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1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1165D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302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paragraph" w:styleId="BodyText">
    <w:name w:val="Body Text"/>
    <w:basedOn w:val="Normal"/>
    <w:link w:val="BodyTextChar"/>
    <w:uiPriority w:val="99"/>
    <w:semiHidden/>
    <w:rsid w:val="00B85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857CB"/>
  </w:style>
  <w:style w:type="paragraph" w:styleId="BodyTextIndent3">
    <w:name w:val="Body Text Indent 3"/>
    <w:basedOn w:val="Normal"/>
    <w:link w:val="BodyTextIndent3Char"/>
    <w:uiPriority w:val="99"/>
    <w:semiHidden/>
    <w:rsid w:val="00B857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B857CB"/>
    <w:rPr>
      <w:sz w:val="16"/>
      <w:szCs w:val="16"/>
    </w:rPr>
  </w:style>
  <w:style w:type="paragraph" w:styleId="ListParagraph">
    <w:name w:val="List Paragraph"/>
    <w:basedOn w:val="Normal"/>
    <w:uiPriority w:val="99"/>
    <w:qFormat/>
    <w:rsid w:val="008624E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38</Words>
  <Characters>222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smsi</dc:title>
  <dc:subject>inf</dc:subject>
  <dc:creator>inter</dc:creator>
  <cp:keywords/>
  <dc:description/>
  <cp:lastModifiedBy>Administrator</cp:lastModifiedBy>
  <cp:revision>18</cp:revision>
  <cp:lastPrinted>2014-12-08T08:30:00Z</cp:lastPrinted>
  <dcterms:created xsi:type="dcterms:W3CDTF">2014-12-08T08:31:00Z</dcterms:created>
  <dcterms:modified xsi:type="dcterms:W3CDTF">2015-02-07T16:00:00Z</dcterms:modified>
</cp:coreProperties>
</file>