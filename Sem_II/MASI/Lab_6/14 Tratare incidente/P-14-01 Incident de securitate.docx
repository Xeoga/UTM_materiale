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5B" w:rsidRDefault="0039485B" w:rsidP="00302195">
      <w:pPr>
        <w:rPr>
          <w:rFonts w:ascii="Book Antiqua" w:hAnsi="Book Antiqua" w:cs="Book Antiqua"/>
          <w:sz w:val="24"/>
          <w:szCs w:val="24"/>
        </w:rPr>
      </w:pPr>
    </w:p>
    <w:p w:rsidR="0039485B" w:rsidRPr="00A67E2E" w:rsidRDefault="0039485B" w:rsidP="00232D31">
      <w:pPr>
        <w:rPr>
          <w:rFonts w:ascii="Book Antiqua" w:hAnsi="Book Antiqua" w:cs="Book Antiqua"/>
          <w:sz w:val="24"/>
          <w:szCs w:val="24"/>
        </w:rPr>
      </w:pPr>
      <w:bookmarkStart w:id="0" w:name="_GoBack"/>
      <w:bookmarkEnd w:id="0"/>
    </w:p>
    <w:tbl>
      <w:tblPr>
        <w:tblW w:w="1032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1"/>
        <w:gridCol w:w="2169"/>
        <w:gridCol w:w="1256"/>
        <w:gridCol w:w="191"/>
        <w:gridCol w:w="904"/>
        <w:gridCol w:w="181"/>
        <w:gridCol w:w="8"/>
        <w:gridCol w:w="656"/>
        <w:gridCol w:w="1957"/>
      </w:tblGrid>
      <w:tr w:rsidR="0039485B" w:rsidRPr="00184402">
        <w:trPr>
          <w:cantSplit/>
          <w:trHeight w:val="594"/>
        </w:trPr>
        <w:tc>
          <w:tcPr>
            <w:tcW w:w="6617" w:type="dxa"/>
            <w:gridSpan w:val="4"/>
            <w:vMerge w:val="restart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b/>
                <w:bCs/>
                <w:sz w:val="28"/>
                <w:szCs w:val="28"/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184402">
              <w:rPr>
                <w:b/>
                <w:bCs/>
                <w:sz w:val="28"/>
                <w:szCs w:val="28"/>
                <w:lang w:val="en-GB"/>
              </w:rPr>
              <w:t xml:space="preserve">FISA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184402">
              <w:rPr>
                <w:b/>
                <w:bCs/>
                <w:sz w:val="28"/>
                <w:szCs w:val="28"/>
                <w:lang w:val="en-GB"/>
              </w:rPr>
              <w:t xml:space="preserve">INCIDENT DE SECURITATE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184402">
              <w:rPr>
                <w:b/>
                <w:bCs/>
                <w:sz w:val="28"/>
                <w:szCs w:val="28"/>
                <w:lang w:val="it-IT"/>
              </w:rPr>
              <w:t>Nr. ................</w:t>
            </w:r>
          </w:p>
        </w:tc>
        <w:tc>
          <w:tcPr>
            <w:tcW w:w="3706" w:type="dxa"/>
            <w:gridSpan w:val="5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>Aprobat,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Director General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</w:tr>
      <w:tr w:rsidR="0039485B" w:rsidRPr="00184402">
        <w:trPr>
          <w:cantSplit/>
          <w:trHeight w:val="204"/>
        </w:trPr>
        <w:tc>
          <w:tcPr>
            <w:tcW w:w="6617" w:type="dxa"/>
            <w:gridSpan w:val="4"/>
            <w:vMerge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  <w:tc>
          <w:tcPr>
            <w:tcW w:w="3706" w:type="dxa"/>
            <w:gridSpan w:val="5"/>
            <w:shd w:val="clear" w:color="auto" w:fill="FFFF99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>NC: Confidential</w:t>
            </w:r>
          </w:p>
        </w:tc>
      </w:tr>
      <w:tr w:rsidR="0039485B" w:rsidRPr="00184402">
        <w:trPr>
          <w:cantSplit/>
          <w:trHeight w:val="411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1. Descriere incident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  <w:tc>
          <w:tcPr>
            <w:tcW w:w="7322" w:type="dxa"/>
            <w:gridSpan w:val="8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</w:tr>
      <w:tr w:rsidR="0039485B" w:rsidRPr="00184402">
        <w:trPr>
          <w:cantSplit/>
          <w:trHeight w:val="233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2. Identificata de: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4709" w:type="dxa"/>
            <w:gridSpan w:val="6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>Nume: …….</w:t>
            </w:r>
          </w:p>
        </w:tc>
        <w:tc>
          <w:tcPr>
            <w:tcW w:w="2613" w:type="dxa"/>
            <w:gridSpan w:val="2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>Data:   …………..</w:t>
            </w:r>
          </w:p>
        </w:tc>
      </w:tr>
      <w:tr w:rsidR="0039485B" w:rsidRPr="00184402">
        <w:trPr>
          <w:trHeight w:val="468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>3. Descrierea corectiei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>(actiunea, resurse necesare):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                </w:t>
            </w:r>
          </w:p>
        </w:tc>
        <w:tc>
          <w:tcPr>
            <w:tcW w:w="7322" w:type="dxa"/>
            <w:gridSpan w:val="8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 </w:t>
            </w:r>
          </w:p>
        </w:tc>
      </w:tr>
      <w:tr w:rsidR="0039485B" w:rsidRPr="00184402">
        <w:trPr>
          <w:cantSplit/>
          <w:trHeight w:val="468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4. Executant corectie :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2169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 Nume: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 </w:t>
            </w:r>
          </w:p>
        </w:tc>
        <w:tc>
          <w:tcPr>
            <w:tcW w:w="3196" w:type="dxa"/>
            <w:gridSpan w:val="6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Semnatura: </w:t>
            </w:r>
          </w:p>
        </w:tc>
        <w:tc>
          <w:tcPr>
            <w:tcW w:w="1957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Data planificata ptr implementare :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</w:tr>
      <w:tr w:rsidR="0039485B" w:rsidRPr="00184402">
        <w:trPr>
          <w:cantSplit/>
          <w:trHeight w:val="585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5. Verificarea implementare corectie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4701" w:type="dxa"/>
            <w:gridSpan w:val="5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Comentarii: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2621" w:type="dxa"/>
            <w:gridSpan w:val="3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>Responsabil verificare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Nume: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Semnatura: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Data: </w:t>
            </w:r>
          </w:p>
        </w:tc>
      </w:tr>
      <w:tr w:rsidR="0039485B" w:rsidRPr="00184402">
        <w:trPr>
          <w:cantSplit/>
          <w:trHeight w:val="285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6. Cauza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7322" w:type="dxa"/>
            <w:gridSpan w:val="8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</w:tr>
      <w:tr w:rsidR="0039485B" w:rsidRPr="00184402">
        <w:trPr>
          <w:cantSplit/>
          <w:trHeight w:val="233"/>
        </w:trPr>
        <w:tc>
          <w:tcPr>
            <w:tcW w:w="3001" w:type="dxa"/>
            <w:vMerge w:val="restart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7. Actiune corectiva intreprinsa: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3425" w:type="dxa"/>
            <w:gridSpan w:val="2"/>
            <w:vMerge w:val="restart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3897" w:type="dxa"/>
            <w:gridSpan w:val="6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>Responsabil implementare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Nume: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Semnatura: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</w:tr>
      <w:tr w:rsidR="0039485B" w:rsidRPr="00184402">
        <w:trPr>
          <w:cantSplit/>
          <w:trHeight w:val="232"/>
        </w:trPr>
        <w:tc>
          <w:tcPr>
            <w:tcW w:w="3001" w:type="dxa"/>
            <w:vMerge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3425" w:type="dxa"/>
            <w:gridSpan w:val="2"/>
            <w:vMerge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</w:tc>
        <w:tc>
          <w:tcPr>
            <w:tcW w:w="3897" w:type="dxa"/>
            <w:gridSpan w:val="6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  <w:r w:rsidRPr="00184402">
              <w:rPr>
                <w:lang w:val="en-GB"/>
              </w:rPr>
              <w:t xml:space="preserve">Termen: </w:t>
            </w:r>
          </w:p>
        </w:tc>
      </w:tr>
      <w:tr w:rsidR="0039485B" w:rsidRPr="00184402">
        <w:trPr>
          <w:cantSplit/>
          <w:trHeight w:val="468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en-GB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8. Verificarea implementarii actiunii corective: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  <w:tc>
          <w:tcPr>
            <w:tcW w:w="3425" w:type="dxa"/>
            <w:gridSpan w:val="2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  <w:tc>
          <w:tcPr>
            <w:tcW w:w="3897" w:type="dxa"/>
            <w:gridSpan w:val="6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Responsabil verificare: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Nume: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Semnatura: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</w:tr>
      <w:tr w:rsidR="0039485B" w:rsidRPr="00184402">
        <w:trPr>
          <w:cantSplit/>
          <w:trHeight w:val="468"/>
        </w:trPr>
        <w:tc>
          <w:tcPr>
            <w:tcW w:w="3001" w:type="dxa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9. Alte comentarii: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  <w:tc>
          <w:tcPr>
            <w:tcW w:w="7322" w:type="dxa"/>
            <w:gridSpan w:val="8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</w:tr>
      <w:tr w:rsidR="0039485B" w:rsidRPr="00184402">
        <w:trPr>
          <w:cantSplit/>
          <w:trHeight w:val="233"/>
        </w:trPr>
        <w:tc>
          <w:tcPr>
            <w:tcW w:w="7521" w:type="dxa"/>
            <w:gridSpan w:val="5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11. Elaborat de :   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(nume si semnatura)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  <w:tc>
          <w:tcPr>
            <w:tcW w:w="2802" w:type="dxa"/>
            <w:gridSpan w:val="4"/>
            <w:shd w:val="clear" w:color="auto" w:fill="FFFFFF"/>
          </w:tcPr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  <w:r w:rsidRPr="00184402">
              <w:rPr>
                <w:lang w:val="it-IT"/>
              </w:rPr>
              <w:t xml:space="preserve">Cod: FP-14  Rev. 0 </w:t>
            </w:r>
          </w:p>
          <w:p w:rsidR="0039485B" w:rsidRPr="00184402" w:rsidRDefault="0039485B" w:rsidP="00DA764B">
            <w:pPr>
              <w:tabs>
                <w:tab w:val="left" w:pos="4170"/>
              </w:tabs>
              <w:rPr>
                <w:lang w:val="it-IT"/>
              </w:rPr>
            </w:pPr>
          </w:p>
        </w:tc>
      </w:tr>
    </w:tbl>
    <w:p w:rsidR="0039485B" w:rsidRDefault="0039485B" w:rsidP="00C34EF9">
      <w:pPr>
        <w:tabs>
          <w:tab w:val="left" w:pos="4170"/>
        </w:tabs>
      </w:pPr>
    </w:p>
    <w:p w:rsidR="0039485B" w:rsidRDefault="0039485B" w:rsidP="00C34EF9">
      <w:pPr>
        <w:tabs>
          <w:tab w:val="left" w:pos="4170"/>
        </w:tabs>
      </w:pPr>
    </w:p>
    <w:p w:rsidR="0039485B" w:rsidRPr="00C34EF9" w:rsidRDefault="0039485B" w:rsidP="00DA764B">
      <w:pPr>
        <w:tabs>
          <w:tab w:val="left" w:pos="2115"/>
        </w:tabs>
      </w:pPr>
      <w:r>
        <w:tab/>
      </w:r>
    </w:p>
    <w:sectPr w:rsidR="0039485B" w:rsidRPr="00C34EF9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5B" w:rsidRDefault="0039485B" w:rsidP="0071165D">
      <w:pPr>
        <w:spacing w:after="0" w:line="240" w:lineRule="auto"/>
      </w:pPr>
      <w:r>
        <w:separator/>
      </w:r>
    </w:p>
  </w:endnote>
  <w:endnote w:type="continuationSeparator" w:id="0">
    <w:p w:rsidR="0039485B" w:rsidRDefault="0039485B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B" w:rsidRDefault="003948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5B" w:rsidRDefault="0039485B" w:rsidP="0071165D">
      <w:pPr>
        <w:spacing w:after="0" w:line="240" w:lineRule="auto"/>
      </w:pPr>
      <w:r>
        <w:separator/>
      </w:r>
    </w:p>
  </w:footnote>
  <w:footnote w:type="continuationSeparator" w:id="0">
    <w:p w:rsidR="0039485B" w:rsidRDefault="0039485B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B" w:rsidRDefault="0039485B">
    <w:pPr>
      <w:pStyle w:val="Header"/>
    </w:pPr>
    <w:r>
      <w:rPr>
        <w:rFonts w:ascii="Arial" w:hAnsi="Arial" w:cs="Arial"/>
        <w:b/>
        <w:bCs/>
        <w:i/>
        <w:iCs/>
        <w:noProof/>
        <w:sz w:val="32"/>
        <w:szCs w:val="32"/>
      </w:rPr>
      <w:t xml:space="preserve">SC ABC SRL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641F"/>
    <w:rsid w:val="00064CDE"/>
    <w:rsid w:val="000839D1"/>
    <w:rsid w:val="000948A2"/>
    <w:rsid w:val="000D7556"/>
    <w:rsid w:val="000E20C7"/>
    <w:rsid w:val="000E3E4E"/>
    <w:rsid w:val="000E7198"/>
    <w:rsid w:val="00136CCA"/>
    <w:rsid w:val="00141CC9"/>
    <w:rsid w:val="00152C3B"/>
    <w:rsid w:val="00184402"/>
    <w:rsid w:val="0019743F"/>
    <w:rsid w:val="001E6F7F"/>
    <w:rsid w:val="00211A6B"/>
    <w:rsid w:val="00211D45"/>
    <w:rsid w:val="00214D2B"/>
    <w:rsid w:val="00230C95"/>
    <w:rsid w:val="00232D31"/>
    <w:rsid w:val="002B1829"/>
    <w:rsid w:val="002B316A"/>
    <w:rsid w:val="002B66A3"/>
    <w:rsid w:val="002C2E31"/>
    <w:rsid w:val="003016D5"/>
    <w:rsid w:val="00301FC7"/>
    <w:rsid w:val="00302195"/>
    <w:rsid w:val="00303F62"/>
    <w:rsid w:val="00334E1C"/>
    <w:rsid w:val="003606E8"/>
    <w:rsid w:val="003743C8"/>
    <w:rsid w:val="0039485B"/>
    <w:rsid w:val="003A514B"/>
    <w:rsid w:val="003F0C44"/>
    <w:rsid w:val="00414B14"/>
    <w:rsid w:val="00416E6B"/>
    <w:rsid w:val="0041724E"/>
    <w:rsid w:val="0042109F"/>
    <w:rsid w:val="00425828"/>
    <w:rsid w:val="00432F4C"/>
    <w:rsid w:val="004942E5"/>
    <w:rsid w:val="004A3B2A"/>
    <w:rsid w:val="004A59DC"/>
    <w:rsid w:val="004B3DF0"/>
    <w:rsid w:val="004C32B0"/>
    <w:rsid w:val="004C46F6"/>
    <w:rsid w:val="004E16D8"/>
    <w:rsid w:val="004E3DBD"/>
    <w:rsid w:val="0050657C"/>
    <w:rsid w:val="00522330"/>
    <w:rsid w:val="00594F01"/>
    <w:rsid w:val="005C374F"/>
    <w:rsid w:val="005C7A6E"/>
    <w:rsid w:val="005E2E46"/>
    <w:rsid w:val="005F1AFC"/>
    <w:rsid w:val="00651ECF"/>
    <w:rsid w:val="00670957"/>
    <w:rsid w:val="006A03D0"/>
    <w:rsid w:val="006C258E"/>
    <w:rsid w:val="006D181C"/>
    <w:rsid w:val="0071165D"/>
    <w:rsid w:val="00714C90"/>
    <w:rsid w:val="00750DBC"/>
    <w:rsid w:val="00754E41"/>
    <w:rsid w:val="007934CC"/>
    <w:rsid w:val="007B0CC6"/>
    <w:rsid w:val="00833292"/>
    <w:rsid w:val="008564AF"/>
    <w:rsid w:val="008624E3"/>
    <w:rsid w:val="008B0CC7"/>
    <w:rsid w:val="008F042D"/>
    <w:rsid w:val="00915CD1"/>
    <w:rsid w:val="0092239E"/>
    <w:rsid w:val="009244E6"/>
    <w:rsid w:val="00977D4F"/>
    <w:rsid w:val="009F2B4F"/>
    <w:rsid w:val="00A15007"/>
    <w:rsid w:val="00A46D7F"/>
    <w:rsid w:val="00A501F0"/>
    <w:rsid w:val="00A63066"/>
    <w:rsid w:val="00A67E2E"/>
    <w:rsid w:val="00AF06ED"/>
    <w:rsid w:val="00B16C47"/>
    <w:rsid w:val="00B2583E"/>
    <w:rsid w:val="00B83CC5"/>
    <w:rsid w:val="00B857CB"/>
    <w:rsid w:val="00BC58B9"/>
    <w:rsid w:val="00BF2F78"/>
    <w:rsid w:val="00C00F08"/>
    <w:rsid w:val="00C248BF"/>
    <w:rsid w:val="00C34EF9"/>
    <w:rsid w:val="00C54B04"/>
    <w:rsid w:val="00C74986"/>
    <w:rsid w:val="00C82359"/>
    <w:rsid w:val="00C87D4D"/>
    <w:rsid w:val="00CA3BDD"/>
    <w:rsid w:val="00CA67FB"/>
    <w:rsid w:val="00CE1CFC"/>
    <w:rsid w:val="00D4384F"/>
    <w:rsid w:val="00D50198"/>
    <w:rsid w:val="00D56E71"/>
    <w:rsid w:val="00D67CA4"/>
    <w:rsid w:val="00D87614"/>
    <w:rsid w:val="00D910B5"/>
    <w:rsid w:val="00D926D3"/>
    <w:rsid w:val="00DA764B"/>
    <w:rsid w:val="00DB2C23"/>
    <w:rsid w:val="00DB522E"/>
    <w:rsid w:val="00DC2E4B"/>
    <w:rsid w:val="00DC4C1E"/>
    <w:rsid w:val="00DD7E08"/>
    <w:rsid w:val="00DF1A7B"/>
    <w:rsid w:val="00E10827"/>
    <w:rsid w:val="00E13414"/>
    <w:rsid w:val="00E62E62"/>
    <w:rsid w:val="00EB73CA"/>
    <w:rsid w:val="00ED72D1"/>
    <w:rsid w:val="00EE17F1"/>
    <w:rsid w:val="00F1572C"/>
    <w:rsid w:val="00F335E7"/>
    <w:rsid w:val="00F358E3"/>
    <w:rsid w:val="00F533F9"/>
    <w:rsid w:val="00F62B38"/>
    <w:rsid w:val="00F71D4A"/>
    <w:rsid w:val="00F81503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98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360</TotalTime>
  <Pages>3</Pages>
  <Words>116</Words>
  <Characters>667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</dc:creator>
  <cp:keywords/>
  <dc:description/>
  <cp:lastModifiedBy>Administrator</cp:lastModifiedBy>
  <cp:revision>86</cp:revision>
  <cp:lastPrinted>2014-09-25T11:58:00Z</cp:lastPrinted>
  <dcterms:created xsi:type="dcterms:W3CDTF">2014-09-17T13:43:00Z</dcterms:created>
  <dcterms:modified xsi:type="dcterms:W3CDTF">2015-02-07T16:22:00Z</dcterms:modified>
</cp:coreProperties>
</file>